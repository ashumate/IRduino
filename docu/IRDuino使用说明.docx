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05" w:rsidRDefault="00114CFD" w:rsidP="00803F05">
      <w:pPr>
        <w:pStyle w:val="12"/>
      </w:pPr>
      <w:r w:rsidRPr="004F1BB9">
        <w:t xml:space="preserve"> </w:t>
      </w:r>
      <w:r w:rsidR="00803F05">
        <w:t>关于</w:t>
      </w:r>
      <w:r w:rsidR="00803F05">
        <w:t>IRDuino</w:t>
      </w:r>
    </w:p>
    <w:p w:rsidR="00803F05" w:rsidRDefault="00803F05" w:rsidP="00803F05">
      <w:pPr>
        <w:pStyle w:val="22"/>
      </w:pPr>
      <w:r>
        <w:t>IRDuino</w:t>
      </w:r>
      <w:r w:rsidR="00904CF1">
        <w:t>是</w:t>
      </w:r>
      <w:r w:rsidR="00904CF1">
        <w:rPr>
          <w:rFonts w:hint="eastAsia"/>
        </w:rPr>
        <w:t>xxx</w:t>
      </w:r>
      <w:r w:rsidR="007E5895">
        <w:t>.</w:t>
      </w:r>
    </w:p>
    <w:p w:rsidR="00803F05" w:rsidRDefault="00803F05" w:rsidP="00803F05">
      <w:pPr>
        <w:pStyle w:val="12"/>
      </w:pPr>
      <w:r>
        <w:t>IRDuino</w:t>
      </w:r>
      <w:r>
        <w:t>使用</w:t>
      </w:r>
    </w:p>
    <w:p w:rsidR="00803F05" w:rsidRDefault="00252D52" w:rsidP="00803F05">
      <w:pPr>
        <w:pStyle w:val="22"/>
      </w:pPr>
      <w:r>
        <w:rPr>
          <w:rFonts w:hint="eastAsia"/>
        </w:rPr>
        <w:t>这里我们以一个</w:t>
      </w:r>
      <w:r w:rsidR="00064BE0">
        <w:rPr>
          <w:rFonts w:hint="eastAsia"/>
        </w:rPr>
        <w:t>电视机遥控器</w:t>
      </w:r>
      <w:r>
        <w:rPr>
          <w:rFonts w:hint="eastAsia"/>
        </w:rPr>
        <w:t>来模拟键盘的</w:t>
      </w:r>
      <w:r w:rsidR="00064BE0">
        <w:rPr>
          <w:rFonts w:hint="eastAsia"/>
        </w:rPr>
        <w:t>上下左右</w:t>
      </w:r>
      <w:r>
        <w:t>为例</w:t>
      </w:r>
      <w:r>
        <w:rPr>
          <w:rFonts w:hint="eastAsia"/>
        </w:rPr>
        <w:t>，</w:t>
      </w:r>
      <w:r>
        <w:t>说明</w:t>
      </w:r>
      <w:r>
        <w:t>IRDuino</w:t>
      </w:r>
      <w:r>
        <w:t>是如何使用的</w:t>
      </w:r>
      <w:r>
        <w:rPr>
          <w:rFonts w:hint="eastAsia"/>
        </w:rPr>
        <w:t>。</w:t>
      </w:r>
      <w:r w:rsidR="00164435">
        <w:rPr>
          <w:rFonts w:hint="eastAsia"/>
        </w:rPr>
        <w:t>下面是我的遥控器，可以看到中间刚好有上下左右的四个按键。我们让他和键盘的上下左右箭头对应起来。</w:t>
      </w:r>
    </w:p>
    <w:p w:rsidR="00164435" w:rsidRDefault="00164435" w:rsidP="00164435">
      <w:pPr>
        <w:pStyle w:val="a6"/>
      </w:pPr>
      <w:r w:rsidRPr="00164435">
        <w:rPr>
          <w:noProof/>
        </w:rPr>
        <w:drawing>
          <wp:inline distT="0" distB="0" distL="0" distR="0" wp14:anchorId="6E42B9FB" wp14:editId="10E5CA72">
            <wp:extent cx="3600000" cy="4798800"/>
            <wp:effectExtent l="0" t="0" r="635" b="1905"/>
            <wp:docPr id="15" name="图片 15" descr="C:\Users\loovee\Documents\Tencent Files\172512376\FileRecv\MobileFile\IMG_2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ovee\Documents\Tencent Files\172512376\FileRecv\MobileFile\IMG_27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7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52" w:rsidRDefault="00252D52" w:rsidP="00252D52">
      <w:pPr>
        <w:pStyle w:val="20"/>
      </w:pPr>
      <w:r>
        <w:t>下载代码</w:t>
      </w:r>
    </w:p>
    <w:p w:rsidR="00252D52" w:rsidRDefault="00252D52" w:rsidP="00252D52">
      <w:pPr>
        <w:pStyle w:val="22"/>
      </w:pPr>
      <w:r>
        <w:rPr>
          <w:rFonts w:hint="eastAsia"/>
        </w:rPr>
        <w:t>可以通过</w:t>
      </w:r>
      <w:hyperlink r:id="rId9" w:history="1">
        <w:r w:rsidRPr="00252D52">
          <w:rPr>
            <w:rStyle w:val="a9"/>
            <w:rFonts w:hint="eastAsia"/>
          </w:rPr>
          <w:t>这里</w:t>
        </w:r>
      </w:hyperlink>
      <w:r>
        <w:rPr>
          <w:rFonts w:hint="eastAsia"/>
        </w:rPr>
        <w:t>下载源代码，这是一个</w:t>
      </w:r>
      <w:r>
        <w:rPr>
          <w:rFonts w:hint="eastAsia"/>
        </w:rPr>
        <w:t>Arduino</w:t>
      </w:r>
      <w:r>
        <w:t xml:space="preserve"> Library</w:t>
      </w:r>
      <w:r>
        <w:rPr>
          <w:rFonts w:hint="eastAsia"/>
        </w:rPr>
        <w:t>，</w:t>
      </w:r>
      <w:r>
        <w:t>下载后放到你的</w:t>
      </w:r>
      <w:r>
        <w:t>Arduino Libraries</w:t>
      </w:r>
      <w:r>
        <w:t>文件夹</w:t>
      </w:r>
      <w:r>
        <w:rPr>
          <w:rFonts w:hint="eastAsia"/>
        </w:rPr>
        <w:t>。</w:t>
      </w:r>
      <w:r>
        <w:t>如果解压后发现文件夹含有</w:t>
      </w:r>
      <w:r>
        <w:t>”-master”</w:t>
      </w:r>
      <w:r>
        <w:t>的字符串</w:t>
      </w:r>
      <w:r>
        <w:rPr>
          <w:rFonts w:hint="eastAsia"/>
        </w:rPr>
        <w:t>，</w:t>
      </w:r>
      <w:r>
        <w:t>请把该字符串删掉</w:t>
      </w:r>
      <w:r>
        <w:rPr>
          <w:rFonts w:hint="eastAsia"/>
        </w:rPr>
        <w:t>，</w:t>
      </w:r>
      <w:r>
        <w:t>这是</w:t>
      </w:r>
      <w:r>
        <w:t>github</w:t>
      </w:r>
      <w:r>
        <w:t>加上去的字符串</w:t>
      </w:r>
      <w:r>
        <w:rPr>
          <w:rFonts w:hint="eastAsia"/>
        </w:rPr>
        <w:t>，</w:t>
      </w:r>
      <w:r>
        <w:t>Arduino</w:t>
      </w:r>
      <w:r>
        <w:t>库的文件夹如果含有</w:t>
      </w:r>
      <w:r>
        <w:t>’-’</w:t>
      </w:r>
      <w:r>
        <w:t>会造成编译错误</w:t>
      </w:r>
      <w:r>
        <w:rPr>
          <w:rFonts w:hint="eastAsia"/>
        </w:rPr>
        <w:t>。</w:t>
      </w:r>
    </w:p>
    <w:p w:rsidR="00164435" w:rsidRPr="00252D52" w:rsidRDefault="00164435" w:rsidP="00164435">
      <w:pPr>
        <w:pStyle w:val="a6"/>
      </w:pPr>
    </w:p>
    <w:p w:rsidR="002C37E8" w:rsidRDefault="00AC45F2" w:rsidP="00803F05">
      <w:pPr>
        <w:pStyle w:val="20"/>
      </w:pPr>
      <w:r>
        <w:t>读取遥控器键值</w:t>
      </w:r>
    </w:p>
    <w:p w:rsidR="00AC45F2" w:rsidRDefault="00AC45F2" w:rsidP="00AC45F2">
      <w:pPr>
        <w:pStyle w:val="22"/>
      </w:pPr>
      <w:r>
        <w:rPr>
          <w:rFonts w:hint="eastAsia"/>
        </w:rPr>
        <w:t>IRDuino</w:t>
      </w:r>
      <w:r>
        <w:rPr>
          <w:rFonts w:hint="eastAsia"/>
        </w:rPr>
        <w:t>可以支持市面上大部分的红外遥控器</w:t>
      </w:r>
      <w:r w:rsidR="00B43BC3">
        <w:rPr>
          <w:rFonts w:hint="eastAsia"/>
        </w:rPr>
        <w:t>。打开</w:t>
      </w:r>
      <w:r w:rsidR="00B43BC3" w:rsidRPr="00B43BC3">
        <w:t>Get_IR_Code</w:t>
      </w:r>
      <w:r w:rsidR="00B43BC3">
        <w:t>例程</w:t>
      </w:r>
      <w:r w:rsidR="00B43BC3">
        <w:rPr>
          <w:rFonts w:hint="eastAsia"/>
        </w:rPr>
        <w:t>，</w:t>
      </w:r>
      <w:r w:rsidR="00B43BC3">
        <w:t>可以读取红外遥控器某个按键的值</w:t>
      </w:r>
      <w:r w:rsidR="00B43BC3">
        <w:rPr>
          <w:rFonts w:hint="eastAsia"/>
        </w:rPr>
        <w:t>。</w:t>
      </w:r>
    </w:p>
    <w:p w:rsidR="00990BEB" w:rsidRDefault="00064BE0" w:rsidP="00064BE0">
      <w:pPr>
        <w:pStyle w:val="a6"/>
      </w:pPr>
      <w:r w:rsidRPr="00064BE0">
        <w:rPr>
          <w:noProof/>
        </w:rPr>
        <w:lastRenderedPageBreak/>
        <w:drawing>
          <wp:inline distT="0" distB="0" distL="0" distR="0" wp14:anchorId="05AAA5A1" wp14:editId="7A2C732B">
            <wp:extent cx="3600000" cy="4320000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E0" w:rsidRDefault="00064BE0" w:rsidP="00064BE0">
      <w:pPr>
        <w:pStyle w:val="22"/>
      </w:pPr>
      <w:r>
        <w:rPr>
          <w:rFonts w:hint="eastAsia"/>
        </w:rPr>
        <w:t>T</w:t>
      </w:r>
      <w:r>
        <w:t>ool -&gt; boards</w:t>
      </w:r>
      <w:r>
        <w:t>选择</w:t>
      </w:r>
      <w:r>
        <w:t>Arduino Leonardo</w:t>
      </w:r>
      <w:r>
        <w:rPr>
          <w:rFonts w:hint="eastAsia"/>
        </w:rPr>
        <w:t>，</w:t>
      </w:r>
      <w:r>
        <w:t>选择正确的</w:t>
      </w:r>
      <w:r>
        <w:t>COM</w:t>
      </w:r>
      <w:r>
        <w:rPr>
          <w:rFonts w:hint="eastAsia"/>
        </w:rPr>
        <w:t>，</w:t>
      </w:r>
      <w:r>
        <w:t>把代码下载到</w:t>
      </w:r>
      <w:r>
        <w:t>IRDuino</w:t>
      </w:r>
      <w:r>
        <w:rPr>
          <w:rFonts w:hint="eastAsia"/>
        </w:rPr>
        <w:t>。</w:t>
      </w:r>
      <w:r>
        <w:t>打开串口调试助手</w:t>
      </w:r>
      <w:r>
        <w:rPr>
          <w:rFonts w:hint="eastAsia"/>
        </w:rPr>
        <w:t>，并且对准</w:t>
      </w:r>
      <w:r>
        <w:rPr>
          <w:rFonts w:hint="eastAsia"/>
        </w:rPr>
        <w:t>IRDuino</w:t>
      </w:r>
      <w:r>
        <w:rPr>
          <w:rFonts w:hint="eastAsia"/>
        </w:rPr>
        <w:t>按下一个按键：</w:t>
      </w:r>
    </w:p>
    <w:p w:rsidR="00064BE0" w:rsidRDefault="00064BE0" w:rsidP="00064BE0">
      <w:pPr>
        <w:pStyle w:val="a6"/>
      </w:pPr>
      <w:r>
        <w:rPr>
          <w:noProof/>
        </w:rPr>
        <w:drawing>
          <wp:inline distT="0" distB="0" distL="0" distR="0" wp14:anchorId="61D1A4EE" wp14:editId="4D5E21E5">
            <wp:extent cx="3600000" cy="361080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E0" w:rsidRDefault="00064BE0" w:rsidP="00D03C63">
      <w:pPr>
        <w:pStyle w:val="22"/>
      </w:pPr>
      <w:r>
        <w:rPr>
          <w:rFonts w:hint="eastAsia"/>
        </w:rPr>
        <w:lastRenderedPageBreak/>
        <w:t>可以看到串口打印出了</w:t>
      </w:r>
      <w:r w:rsidR="00167B30">
        <w:rPr>
          <w:rFonts w:hint="eastAsia"/>
        </w:rPr>
        <w:t>某个按键的键值，是一个八位的数据，大小从</w:t>
      </w:r>
      <w:r w:rsidR="00167B30">
        <w:rPr>
          <w:rFonts w:hint="eastAsia"/>
        </w:rPr>
        <w:t>0~</w:t>
      </w:r>
      <w:r w:rsidR="00167B30">
        <w:t>0xFF</w:t>
      </w:r>
      <w:r w:rsidR="00167B30">
        <w:rPr>
          <w:rFonts w:hint="eastAsia"/>
        </w:rPr>
        <w:t>。</w:t>
      </w:r>
      <w:r w:rsidR="008266DB">
        <w:rPr>
          <w:rFonts w:hint="eastAsia"/>
        </w:rPr>
        <w:t>从上图可以看到，我按下了两个按键，分别是</w:t>
      </w:r>
      <w:r w:rsidR="008266DB">
        <w:rPr>
          <w:rFonts w:hint="eastAsia"/>
        </w:rPr>
        <w:t>0x0A</w:t>
      </w:r>
      <w:r w:rsidR="008266DB">
        <w:rPr>
          <w:rFonts w:hint="eastAsia"/>
        </w:rPr>
        <w:t>和</w:t>
      </w:r>
      <w:r w:rsidR="008266DB">
        <w:rPr>
          <w:rFonts w:hint="eastAsia"/>
        </w:rPr>
        <w:t>0x40</w:t>
      </w:r>
      <w:r w:rsidR="008266DB">
        <w:rPr>
          <w:rFonts w:hint="eastAsia"/>
        </w:rPr>
        <w:t>。</w:t>
      </w:r>
      <w:r w:rsidR="00D03C63">
        <w:rPr>
          <w:rFonts w:hint="eastAsia"/>
        </w:rPr>
        <w:t>接着，我们用这种方式读出上下左右四个按键所对应的值：</w:t>
      </w:r>
    </w:p>
    <w:tbl>
      <w:tblPr>
        <w:tblStyle w:val="af7"/>
        <w:tblW w:w="0" w:type="auto"/>
        <w:tblInd w:w="2093" w:type="dxa"/>
        <w:tblLook w:val="04A0" w:firstRow="1" w:lastRow="0" w:firstColumn="1" w:lastColumn="0" w:noHBand="0" w:noVBand="1"/>
      </w:tblPr>
      <w:tblGrid>
        <w:gridCol w:w="2835"/>
        <w:gridCol w:w="2268"/>
      </w:tblGrid>
      <w:tr w:rsidR="007A2693" w:rsidTr="009C4716">
        <w:tc>
          <w:tcPr>
            <w:tcW w:w="2835" w:type="dxa"/>
            <w:shd w:val="clear" w:color="auto" w:fill="D9D9D9" w:themeFill="background1" w:themeFillShade="D9"/>
          </w:tcPr>
          <w:p w:rsidR="007A2693" w:rsidRDefault="007A2693" w:rsidP="009C4716">
            <w:pPr>
              <w:pStyle w:val="aa"/>
            </w:pPr>
            <w:r>
              <w:rPr>
                <w:rFonts w:hint="eastAsia"/>
              </w:rPr>
              <w:t>UP</w:t>
            </w:r>
          </w:p>
        </w:tc>
        <w:tc>
          <w:tcPr>
            <w:tcW w:w="2268" w:type="dxa"/>
          </w:tcPr>
          <w:p w:rsidR="007A2693" w:rsidRDefault="00E85B6F" w:rsidP="009C4716">
            <w:pPr>
              <w:pStyle w:val="ac"/>
            </w:pPr>
            <w:r>
              <w:rPr>
                <w:rFonts w:hint="eastAsia"/>
              </w:rPr>
              <w:t>0xEE</w:t>
            </w:r>
          </w:p>
        </w:tc>
      </w:tr>
      <w:tr w:rsidR="007A2693" w:rsidTr="009C4716">
        <w:tc>
          <w:tcPr>
            <w:tcW w:w="2835" w:type="dxa"/>
            <w:shd w:val="clear" w:color="auto" w:fill="D9D9D9" w:themeFill="background1" w:themeFillShade="D9"/>
          </w:tcPr>
          <w:p w:rsidR="007A2693" w:rsidRDefault="007A2693" w:rsidP="009C4716">
            <w:pPr>
              <w:pStyle w:val="aa"/>
            </w:pPr>
            <w:r>
              <w:rPr>
                <w:rFonts w:hint="eastAsia"/>
              </w:rPr>
              <w:t>DOWN</w:t>
            </w:r>
          </w:p>
        </w:tc>
        <w:tc>
          <w:tcPr>
            <w:tcW w:w="2268" w:type="dxa"/>
          </w:tcPr>
          <w:p w:rsidR="007A2693" w:rsidRDefault="00E85B6F" w:rsidP="009C4716">
            <w:pPr>
              <w:pStyle w:val="ac"/>
            </w:pPr>
            <w:r>
              <w:rPr>
                <w:rFonts w:hint="eastAsia"/>
              </w:rPr>
              <w:t>0xAE</w:t>
            </w:r>
          </w:p>
        </w:tc>
      </w:tr>
      <w:tr w:rsidR="007A2693" w:rsidTr="009C4716">
        <w:tc>
          <w:tcPr>
            <w:tcW w:w="2835" w:type="dxa"/>
            <w:shd w:val="clear" w:color="auto" w:fill="D9D9D9" w:themeFill="background1" w:themeFillShade="D9"/>
          </w:tcPr>
          <w:p w:rsidR="007A2693" w:rsidRDefault="007A2693" w:rsidP="009C4716">
            <w:pPr>
              <w:pStyle w:val="aa"/>
            </w:pPr>
            <w:r>
              <w:rPr>
                <w:rFonts w:hint="eastAsia"/>
              </w:rPr>
              <w:t>LEFT</w:t>
            </w:r>
          </w:p>
        </w:tc>
        <w:tc>
          <w:tcPr>
            <w:tcW w:w="2268" w:type="dxa"/>
          </w:tcPr>
          <w:p w:rsidR="007A2693" w:rsidRDefault="00494621" w:rsidP="009C4716">
            <w:pPr>
              <w:pStyle w:val="ac"/>
            </w:pPr>
            <w:r>
              <w:rPr>
                <w:rFonts w:hint="eastAsia"/>
              </w:rPr>
              <w:t>0xCE</w:t>
            </w:r>
          </w:p>
        </w:tc>
      </w:tr>
      <w:tr w:rsidR="007A2693" w:rsidTr="009C4716">
        <w:tc>
          <w:tcPr>
            <w:tcW w:w="2835" w:type="dxa"/>
            <w:shd w:val="clear" w:color="auto" w:fill="D9D9D9" w:themeFill="background1" w:themeFillShade="D9"/>
          </w:tcPr>
          <w:p w:rsidR="007A2693" w:rsidRDefault="007A2693" w:rsidP="009C4716">
            <w:pPr>
              <w:pStyle w:val="aa"/>
            </w:pPr>
            <w:r>
              <w:rPr>
                <w:rFonts w:hint="eastAsia"/>
              </w:rPr>
              <w:t>RIGHT</w:t>
            </w:r>
          </w:p>
        </w:tc>
        <w:tc>
          <w:tcPr>
            <w:tcW w:w="2268" w:type="dxa"/>
          </w:tcPr>
          <w:p w:rsidR="007A2693" w:rsidRDefault="00494621" w:rsidP="009C4716">
            <w:pPr>
              <w:pStyle w:val="ac"/>
            </w:pPr>
            <w:r>
              <w:rPr>
                <w:rFonts w:hint="eastAsia"/>
              </w:rPr>
              <w:t>0x8E</w:t>
            </w:r>
          </w:p>
        </w:tc>
      </w:tr>
    </w:tbl>
    <w:p w:rsidR="00D03C63" w:rsidRDefault="00D603CD" w:rsidP="00D603CD">
      <w:pPr>
        <w:pStyle w:val="22"/>
      </w:pPr>
      <w:r>
        <w:rPr>
          <w:rFonts w:hint="eastAsia"/>
        </w:rPr>
        <w:t>记下这几个值，下一步需要用到。</w:t>
      </w:r>
    </w:p>
    <w:p w:rsidR="00D603CD" w:rsidRDefault="00D603CD" w:rsidP="00D603CD">
      <w:pPr>
        <w:pStyle w:val="20"/>
      </w:pPr>
      <w:r>
        <w:rPr>
          <w:rFonts w:hint="eastAsia"/>
        </w:rPr>
        <w:t>编写代码</w:t>
      </w:r>
    </w:p>
    <w:p w:rsidR="00D603CD" w:rsidRDefault="006875D3" w:rsidP="00D603CD">
      <w:pPr>
        <w:pStyle w:val="22"/>
      </w:pPr>
      <w:r>
        <w:rPr>
          <w:rFonts w:hint="eastAsia"/>
        </w:rPr>
        <w:t>打开</w:t>
      </w:r>
      <w:r>
        <w:rPr>
          <w:rFonts w:hint="eastAsia"/>
        </w:rPr>
        <w:t>Ta</w:t>
      </w:r>
      <w:r w:rsidR="00AB03A8">
        <w:t>sk_Mode_UDLR</w:t>
      </w:r>
      <w:r w:rsidR="00AB03A8">
        <w:t>的</w:t>
      </w:r>
      <w:r w:rsidR="00AB03A8">
        <w:t>example.</w:t>
      </w:r>
    </w:p>
    <w:p w:rsidR="00BE4A03" w:rsidRDefault="00BE4A03" w:rsidP="00D603CD">
      <w:pPr>
        <w:pStyle w:val="22"/>
      </w:pPr>
      <w:r>
        <w:t>UDLR</w:t>
      </w:r>
      <w:r>
        <w:t>的意思是</w:t>
      </w:r>
      <w:r>
        <w:t>Up, Down, Left</w:t>
      </w:r>
      <w:r>
        <w:t>和</w:t>
      </w:r>
      <w:r>
        <w:t>Right</w:t>
      </w:r>
      <w:r>
        <w:rPr>
          <w:rFonts w:hint="eastAsia"/>
        </w:rPr>
        <w:t>。</w:t>
      </w:r>
      <w:r>
        <w:t>首先我们</w:t>
      </w:r>
      <w:r w:rsidR="00242FBC">
        <w:t>大致的讲解一下里面的代码</w:t>
      </w:r>
      <w:r w:rsidR="00242FBC">
        <w:rPr>
          <w:rFonts w:hint="eastAsia"/>
        </w:rPr>
        <w:t>。</w:t>
      </w:r>
    </w:p>
    <w:p w:rsidR="00242FBC" w:rsidRDefault="00242FBC" w:rsidP="00242FBC">
      <w:pPr>
        <w:pStyle w:val="a4"/>
      </w:pPr>
      <w:r>
        <w:t>// IR CODE DEFINE</w:t>
      </w:r>
    </w:p>
    <w:p w:rsidR="00242FBC" w:rsidRDefault="00242FBC" w:rsidP="00242FBC">
      <w:pPr>
        <w:pStyle w:val="a4"/>
      </w:pPr>
      <w:r>
        <w:t>#define IR_CODE_UP          0x</w:t>
      </w:r>
      <w:r w:rsidR="002C1958">
        <w:t>EE</w:t>
      </w:r>
    </w:p>
    <w:p w:rsidR="00242FBC" w:rsidRDefault="00242FBC" w:rsidP="00242FBC">
      <w:pPr>
        <w:pStyle w:val="a4"/>
      </w:pPr>
      <w:r>
        <w:t>#define IR_CODE_DOWN        0x</w:t>
      </w:r>
      <w:r w:rsidR="002C1958">
        <w:t>AE</w:t>
      </w:r>
    </w:p>
    <w:p w:rsidR="00242FBC" w:rsidRDefault="00242FBC" w:rsidP="00242FBC">
      <w:pPr>
        <w:pStyle w:val="a4"/>
      </w:pPr>
      <w:r>
        <w:t>#define IR_CODE_LEFT        0x</w:t>
      </w:r>
      <w:r w:rsidR="002C1958">
        <w:t>CE</w:t>
      </w:r>
    </w:p>
    <w:p w:rsidR="00242FBC" w:rsidRDefault="00242FBC" w:rsidP="00242FBC">
      <w:pPr>
        <w:pStyle w:val="a4"/>
      </w:pPr>
      <w:r>
        <w:t>#define IR_CODE_RIGHT       0x</w:t>
      </w:r>
      <w:r w:rsidR="002C1958">
        <w:t>8E</w:t>
      </w:r>
    </w:p>
    <w:p w:rsidR="00242FBC" w:rsidRDefault="00242FBC" w:rsidP="00242FBC">
      <w:pPr>
        <w:pStyle w:val="22"/>
        <w:rPr>
          <w:lang w:val="de-DE"/>
        </w:rPr>
      </w:pPr>
      <w:r>
        <w:rPr>
          <w:rFonts w:hint="eastAsia"/>
          <w:lang w:val="de-DE"/>
        </w:rPr>
        <w:t>可以看到，我们定义了几个宏，用来标记上一步读到的</w:t>
      </w:r>
      <w:r>
        <w:rPr>
          <w:rFonts w:hint="eastAsia"/>
          <w:lang w:val="de-DE"/>
        </w:rPr>
        <w:t>IR</w:t>
      </w:r>
      <w:r>
        <w:rPr>
          <w:rFonts w:hint="eastAsia"/>
          <w:lang w:val="de-DE"/>
        </w:rPr>
        <w:t>值。</w:t>
      </w:r>
      <w:bookmarkStart w:id="0" w:name="_GoBack"/>
      <w:bookmarkEnd w:id="0"/>
    </w:p>
    <w:p w:rsidR="00242FBC" w:rsidRDefault="00242FBC" w:rsidP="00242FBC">
      <w:pPr>
        <w:pStyle w:val="22"/>
        <w:rPr>
          <w:lang w:val="de-DE"/>
        </w:rPr>
      </w:pPr>
      <w:r>
        <w:rPr>
          <w:lang w:val="de-DE"/>
        </w:rPr>
        <w:t>接着是</w:t>
      </w:r>
      <w:r>
        <w:rPr>
          <w:lang w:val="de-DE"/>
        </w:rPr>
        <w:t>setup</w:t>
      </w:r>
      <w:r>
        <w:rPr>
          <w:lang w:val="de-DE"/>
        </w:rPr>
        <w:t>里面的</w:t>
      </w:r>
      <w:r>
        <w:rPr>
          <w:rFonts w:hint="eastAsia"/>
          <w:lang w:val="de-DE"/>
        </w:rPr>
        <w:t>：</w:t>
      </w:r>
    </w:p>
    <w:p w:rsidR="00242FBC" w:rsidRPr="00242FBC" w:rsidRDefault="00242FBC" w:rsidP="00242FBC">
      <w:pPr>
        <w:pStyle w:val="a4"/>
      </w:pPr>
      <w:r w:rsidRPr="00242FBC">
        <w:t xml:space="preserve">    // add task item</w:t>
      </w:r>
    </w:p>
    <w:p w:rsidR="00242FBC" w:rsidRPr="00242FBC" w:rsidRDefault="00242FBC" w:rsidP="00242FBC">
      <w:pPr>
        <w:pStyle w:val="a4"/>
      </w:pPr>
      <w:r w:rsidRPr="00242FBC">
        <w:t xml:space="preserve">    iRduino.addItem(IR_CODE_UP, task_up);</w:t>
      </w:r>
    </w:p>
    <w:p w:rsidR="00242FBC" w:rsidRPr="00242FBC" w:rsidRDefault="00242FBC" w:rsidP="00242FBC">
      <w:pPr>
        <w:pStyle w:val="a4"/>
      </w:pPr>
      <w:r w:rsidRPr="00242FBC">
        <w:t xml:space="preserve">    iRduino.addItem(IR_CODE_DOWN, task_down);</w:t>
      </w:r>
    </w:p>
    <w:p w:rsidR="00242FBC" w:rsidRPr="00242FBC" w:rsidRDefault="00242FBC" w:rsidP="00242FBC">
      <w:pPr>
        <w:pStyle w:val="a4"/>
      </w:pPr>
      <w:r w:rsidRPr="00242FBC">
        <w:t xml:space="preserve">    iRduino.addItem(IR_CODE_LEFT, task_left);</w:t>
      </w:r>
    </w:p>
    <w:p w:rsidR="00242FBC" w:rsidRDefault="00242FBC" w:rsidP="00242FBC">
      <w:pPr>
        <w:pStyle w:val="a4"/>
        <w:ind w:firstLine="360"/>
      </w:pPr>
      <w:r w:rsidRPr="00242FBC">
        <w:t>iRduino.addItem(IR_CODE_RIGHT, task_right);</w:t>
      </w:r>
    </w:p>
    <w:p w:rsidR="00242FBC" w:rsidRDefault="00242FBC" w:rsidP="00242FBC">
      <w:pPr>
        <w:pStyle w:val="22"/>
        <w:rPr>
          <w:lang w:val="de-DE"/>
        </w:rPr>
      </w:pPr>
      <w:r>
        <w:rPr>
          <w:rFonts w:hint="eastAsia"/>
          <w:lang w:val="de-DE"/>
        </w:rPr>
        <w:t>这里是添加了几个任务，添加的时候需要带入两个参数，一个是</w:t>
      </w:r>
      <w:r>
        <w:rPr>
          <w:rFonts w:hint="eastAsia"/>
          <w:lang w:val="de-DE"/>
        </w:rPr>
        <w:t>IR</w:t>
      </w:r>
      <w:r>
        <w:rPr>
          <w:lang w:val="de-DE"/>
        </w:rPr>
        <w:t>_Code</w:t>
      </w:r>
      <w:r>
        <w:rPr>
          <w:rFonts w:hint="eastAsia"/>
          <w:lang w:val="de-DE"/>
        </w:rPr>
        <w:t>，</w:t>
      </w:r>
      <w:r>
        <w:rPr>
          <w:lang w:val="de-DE"/>
        </w:rPr>
        <w:t>一个是</w:t>
      </w:r>
      <w:r>
        <w:rPr>
          <w:lang w:val="de-DE"/>
        </w:rPr>
        <w:t>task</w:t>
      </w:r>
      <w:r>
        <w:rPr>
          <w:lang w:val="de-DE"/>
        </w:rPr>
        <w:t>函数指针</w:t>
      </w:r>
      <w:r>
        <w:rPr>
          <w:rFonts w:hint="eastAsia"/>
          <w:lang w:val="de-DE"/>
        </w:rPr>
        <w:t>。</w:t>
      </w:r>
      <w:r>
        <w:rPr>
          <w:lang w:val="de-DE"/>
        </w:rPr>
        <w:t>如果你对函数指针不熟悉</w:t>
      </w:r>
      <w:r>
        <w:rPr>
          <w:rFonts w:hint="eastAsia"/>
          <w:lang w:val="de-DE"/>
        </w:rPr>
        <w:t>，</w:t>
      </w:r>
      <w:r>
        <w:rPr>
          <w:lang w:val="de-DE"/>
        </w:rPr>
        <w:t>没有关系</w:t>
      </w:r>
      <w:r>
        <w:rPr>
          <w:rFonts w:hint="eastAsia"/>
          <w:lang w:val="de-DE"/>
        </w:rPr>
        <w:t>，</w:t>
      </w:r>
      <w:r>
        <w:rPr>
          <w:lang w:val="de-DE"/>
        </w:rPr>
        <w:t>实际上你在第二个参数填入函数名就可以了</w:t>
      </w:r>
      <w:r>
        <w:rPr>
          <w:rFonts w:hint="eastAsia"/>
          <w:lang w:val="de-DE"/>
        </w:rPr>
        <w:t>。</w:t>
      </w:r>
      <w:r>
        <w:rPr>
          <w:lang w:val="de-DE"/>
        </w:rPr>
        <w:t>这几个函数会在下面定义</w:t>
      </w:r>
      <w:r>
        <w:rPr>
          <w:rFonts w:hint="eastAsia"/>
          <w:lang w:val="de-DE"/>
        </w:rPr>
        <w:t>:</w:t>
      </w:r>
    </w:p>
    <w:p w:rsidR="00242FBC" w:rsidRPr="00242FBC" w:rsidRDefault="00242FBC" w:rsidP="00242FBC">
      <w:pPr>
        <w:pStyle w:val="a4"/>
      </w:pPr>
      <w:r w:rsidRPr="00242FBC">
        <w:t>void task_up()</w:t>
      </w:r>
    </w:p>
    <w:p w:rsidR="00242FBC" w:rsidRPr="00242FBC" w:rsidRDefault="00242FBC" w:rsidP="00242FBC">
      <w:pPr>
        <w:pStyle w:val="a4"/>
      </w:pPr>
      <w:r w:rsidRPr="00242FBC">
        <w:t>{</w:t>
      </w:r>
    </w:p>
    <w:p w:rsidR="00242FBC" w:rsidRPr="00242FBC" w:rsidRDefault="00242FBC" w:rsidP="00242FBC">
      <w:pPr>
        <w:pStyle w:val="a4"/>
      </w:pPr>
      <w:r w:rsidRPr="00242FBC">
        <w:t xml:space="preserve">    iRduino.keyPressRelease(KEY_UP_ARROW);</w:t>
      </w:r>
    </w:p>
    <w:p w:rsidR="00242FBC" w:rsidRPr="00242FBC" w:rsidRDefault="00242FBC" w:rsidP="00242FBC">
      <w:pPr>
        <w:pStyle w:val="a4"/>
      </w:pPr>
      <w:r w:rsidRPr="00242FBC">
        <w:t>}</w:t>
      </w:r>
    </w:p>
    <w:p w:rsidR="00242FBC" w:rsidRPr="00242FBC" w:rsidRDefault="00242FBC" w:rsidP="00242FBC">
      <w:pPr>
        <w:pStyle w:val="a4"/>
      </w:pPr>
    </w:p>
    <w:p w:rsidR="00242FBC" w:rsidRPr="00242FBC" w:rsidRDefault="00242FBC" w:rsidP="00242FBC">
      <w:pPr>
        <w:pStyle w:val="a4"/>
      </w:pPr>
      <w:r w:rsidRPr="00242FBC">
        <w:t>void task_down()</w:t>
      </w:r>
    </w:p>
    <w:p w:rsidR="00242FBC" w:rsidRPr="00242FBC" w:rsidRDefault="00242FBC" w:rsidP="00242FBC">
      <w:pPr>
        <w:pStyle w:val="a4"/>
      </w:pPr>
      <w:r w:rsidRPr="00242FBC">
        <w:t>{</w:t>
      </w:r>
    </w:p>
    <w:p w:rsidR="00242FBC" w:rsidRPr="00242FBC" w:rsidRDefault="00242FBC" w:rsidP="00242FBC">
      <w:pPr>
        <w:pStyle w:val="a4"/>
      </w:pPr>
      <w:r w:rsidRPr="00242FBC">
        <w:t xml:space="preserve">    iRduino.keyPressRelease(KEY_DOWN_ARROW);</w:t>
      </w:r>
    </w:p>
    <w:p w:rsidR="00242FBC" w:rsidRPr="00242FBC" w:rsidRDefault="00242FBC" w:rsidP="00242FBC">
      <w:pPr>
        <w:pStyle w:val="a4"/>
      </w:pPr>
      <w:r w:rsidRPr="00242FBC">
        <w:t>}</w:t>
      </w:r>
    </w:p>
    <w:p w:rsidR="00242FBC" w:rsidRPr="00242FBC" w:rsidRDefault="00242FBC" w:rsidP="00242FBC">
      <w:pPr>
        <w:pStyle w:val="a4"/>
      </w:pPr>
    </w:p>
    <w:p w:rsidR="00242FBC" w:rsidRPr="00242FBC" w:rsidRDefault="00242FBC" w:rsidP="00242FBC">
      <w:pPr>
        <w:pStyle w:val="a4"/>
      </w:pPr>
      <w:r w:rsidRPr="00242FBC">
        <w:t>void task_left()</w:t>
      </w:r>
    </w:p>
    <w:p w:rsidR="00242FBC" w:rsidRPr="00242FBC" w:rsidRDefault="00242FBC" w:rsidP="00242FBC">
      <w:pPr>
        <w:pStyle w:val="a4"/>
      </w:pPr>
      <w:r w:rsidRPr="00242FBC">
        <w:t>{</w:t>
      </w:r>
    </w:p>
    <w:p w:rsidR="00242FBC" w:rsidRPr="00242FBC" w:rsidRDefault="00242FBC" w:rsidP="00242FBC">
      <w:pPr>
        <w:pStyle w:val="a4"/>
      </w:pPr>
      <w:r w:rsidRPr="00242FBC">
        <w:t xml:space="preserve">    iRduino.keyPressRelease(KEY_LEFT_ARROW);</w:t>
      </w:r>
    </w:p>
    <w:p w:rsidR="00242FBC" w:rsidRPr="00242FBC" w:rsidRDefault="00242FBC" w:rsidP="00242FBC">
      <w:pPr>
        <w:pStyle w:val="a4"/>
      </w:pPr>
      <w:r w:rsidRPr="00242FBC">
        <w:t>}</w:t>
      </w:r>
    </w:p>
    <w:p w:rsidR="00242FBC" w:rsidRPr="00242FBC" w:rsidRDefault="00242FBC" w:rsidP="00242FBC">
      <w:pPr>
        <w:pStyle w:val="a4"/>
      </w:pPr>
    </w:p>
    <w:p w:rsidR="00242FBC" w:rsidRPr="00242FBC" w:rsidRDefault="00242FBC" w:rsidP="00242FBC">
      <w:pPr>
        <w:pStyle w:val="a4"/>
      </w:pPr>
      <w:r w:rsidRPr="00242FBC">
        <w:t>void task_right()</w:t>
      </w:r>
    </w:p>
    <w:p w:rsidR="00242FBC" w:rsidRPr="00242FBC" w:rsidRDefault="00242FBC" w:rsidP="00242FBC">
      <w:pPr>
        <w:pStyle w:val="a4"/>
      </w:pPr>
      <w:r w:rsidRPr="00242FBC">
        <w:lastRenderedPageBreak/>
        <w:t>{</w:t>
      </w:r>
    </w:p>
    <w:p w:rsidR="00242FBC" w:rsidRPr="00242FBC" w:rsidRDefault="00242FBC" w:rsidP="00242FBC">
      <w:pPr>
        <w:pStyle w:val="a4"/>
      </w:pPr>
      <w:r w:rsidRPr="00242FBC">
        <w:t xml:space="preserve">    iRduino.keyPressRelease(KEY_RIGHT_ARROW);</w:t>
      </w:r>
    </w:p>
    <w:p w:rsidR="00242FBC" w:rsidRDefault="00242FBC" w:rsidP="00242FBC">
      <w:pPr>
        <w:pStyle w:val="a4"/>
      </w:pPr>
      <w:r w:rsidRPr="00242FBC">
        <w:t>}</w:t>
      </w:r>
    </w:p>
    <w:p w:rsidR="00242FBC" w:rsidRDefault="00242FBC" w:rsidP="00242FBC">
      <w:pPr>
        <w:pStyle w:val="22"/>
        <w:rPr>
          <w:lang w:val="de-DE"/>
        </w:rPr>
      </w:pPr>
      <w:r>
        <w:rPr>
          <w:rFonts w:hint="eastAsia"/>
          <w:lang w:val="de-DE"/>
        </w:rPr>
        <w:t>从函数名不难看出这四个函数的功能。分别是按下</w:t>
      </w:r>
      <w:r>
        <w:rPr>
          <w:rFonts w:hint="eastAsia"/>
          <w:lang w:val="de-DE"/>
        </w:rPr>
        <w:t>U</w:t>
      </w:r>
      <w:r>
        <w:rPr>
          <w:lang w:val="de-DE"/>
        </w:rPr>
        <w:t>p, Down, Left</w:t>
      </w:r>
      <w:r>
        <w:rPr>
          <w:lang w:val="de-DE"/>
        </w:rPr>
        <w:t>以及</w:t>
      </w:r>
      <w:r>
        <w:rPr>
          <w:lang w:val="de-DE"/>
        </w:rPr>
        <w:t>Right</w:t>
      </w:r>
      <w:r>
        <w:rPr>
          <w:lang w:val="de-DE"/>
        </w:rPr>
        <w:t>这几个键</w:t>
      </w:r>
      <w:r>
        <w:rPr>
          <w:rFonts w:hint="eastAsia"/>
          <w:lang w:val="de-DE"/>
        </w:rPr>
        <w:t>。暂时不需要理会函数里面的内容，稍后我们会讲到。</w:t>
      </w:r>
    </w:p>
    <w:p w:rsidR="00242FBC" w:rsidRDefault="00533B9E" w:rsidP="00242FBC">
      <w:pPr>
        <w:pStyle w:val="22"/>
        <w:rPr>
          <w:lang w:val="de-DE"/>
        </w:rPr>
      </w:pPr>
      <w:r>
        <w:rPr>
          <w:rFonts w:hint="eastAsia"/>
          <w:lang w:val="de-DE"/>
        </w:rPr>
        <w:t>从上面可以看到，要添加一个动作，只需要三步：</w:t>
      </w:r>
    </w:p>
    <w:p w:rsidR="00BF296C" w:rsidRDefault="00EC2814" w:rsidP="00EC2814">
      <w:pPr>
        <w:pStyle w:val="22"/>
        <w:numPr>
          <w:ilvl w:val="0"/>
          <w:numId w:val="36"/>
        </w:numPr>
        <w:rPr>
          <w:lang w:val="de-DE"/>
        </w:rPr>
      </w:pPr>
      <w:r>
        <w:rPr>
          <w:rFonts w:hint="eastAsia"/>
          <w:lang w:val="de-DE"/>
        </w:rPr>
        <w:t>记下读到的</w:t>
      </w:r>
      <w:r>
        <w:rPr>
          <w:rFonts w:hint="eastAsia"/>
          <w:lang w:val="de-DE"/>
        </w:rPr>
        <w:t>I</w:t>
      </w:r>
      <w:r>
        <w:rPr>
          <w:lang w:val="de-DE"/>
        </w:rPr>
        <w:t xml:space="preserve">R Code, </w:t>
      </w:r>
      <w:r>
        <w:rPr>
          <w:lang w:val="de-DE"/>
        </w:rPr>
        <w:t>为了便于阅读</w:t>
      </w:r>
      <w:r>
        <w:rPr>
          <w:rFonts w:hint="eastAsia"/>
          <w:lang w:val="de-DE"/>
        </w:rPr>
        <w:t>，</w:t>
      </w:r>
      <w:r>
        <w:rPr>
          <w:lang w:val="de-DE"/>
        </w:rPr>
        <w:t>推荐用一个宏来记录</w:t>
      </w:r>
    </w:p>
    <w:p w:rsidR="00EC2814" w:rsidRDefault="00EC2814" w:rsidP="00EC2814">
      <w:pPr>
        <w:pStyle w:val="22"/>
        <w:numPr>
          <w:ilvl w:val="0"/>
          <w:numId w:val="36"/>
        </w:numPr>
        <w:rPr>
          <w:lang w:val="de-DE"/>
        </w:rPr>
      </w:pPr>
      <w:r>
        <w:rPr>
          <w:lang w:val="de-DE"/>
        </w:rPr>
        <w:t>写一个任务函数</w:t>
      </w:r>
      <w:r>
        <w:rPr>
          <w:rFonts w:hint="eastAsia"/>
          <w:lang w:val="de-DE"/>
        </w:rPr>
        <w:t>，</w:t>
      </w:r>
      <w:r>
        <w:rPr>
          <w:lang w:val="de-DE"/>
        </w:rPr>
        <w:t>用来执行一定的动作</w:t>
      </w:r>
    </w:p>
    <w:p w:rsidR="00EC2814" w:rsidRDefault="00EC2814" w:rsidP="00EC2814">
      <w:pPr>
        <w:pStyle w:val="22"/>
        <w:numPr>
          <w:ilvl w:val="0"/>
          <w:numId w:val="36"/>
        </w:numPr>
        <w:rPr>
          <w:lang w:val="de-DE"/>
        </w:rPr>
      </w:pPr>
      <w:r>
        <w:rPr>
          <w:lang w:val="de-DE"/>
        </w:rPr>
        <w:t>通过</w:t>
      </w:r>
      <w:r>
        <w:rPr>
          <w:lang w:val="de-DE"/>
        </w:rPr>
        <w:t>addItem</w:t>
      </w:r>
      <w:r>
        <w:rPr>
          <w:lang w:val="de-DE"/>
        </w:rPr>
        <w:t>函数</w:t>
      </w:r>
      <w:r>
        <w:rPr>
          <w:rFonts w:hint="eastAsia"/>
          <w:lang w:val="de-DE"/>
        </w:rPr>
        <w:t>，</w:t>
      </w:r>
      <w:r>
        <w:rPr>
          <w:lang w:val="de-DE"/>
        </w:rPr>
        <w:t>使</w:t>
      </w:r>
      <w:r>
        <w:rPr>
          <w:rFonts w:hint="eastAsia"/>
          <w:lang w:val="de-DE"/>
        </w:rPr>
        <w:t>该</w:t>
      </w:r>
      <w:r>
        <w:rPr>
          <w:rFonts w:hint="eastAsia"/>
          <w:lang w:val="de-DE"/>
        </w:rPr>
        <w:t>IR</w:t>
      </w:r>
      <w:r>
        <w:rPr>
          <w:lang w:val="de-DE"/>
        </w:rPr>
        <w:t xml:space="preserve"> Code</w:t>
      </w:r>
      <w:r>
        <w:rPr>
          <w:lang w:val="de-DE"/>
        </w:rPr>
        <w:t>与上面的动作关联起来</w:t>
      </w:r>
    </w:p>
    <w:p w:rsidR="00E16E79" w:rsidRDefault="00E16E79" w:rsidP="00E16E79">
      <w:pPr>
        <w:pStyle w:val="20"/>
        <w:rPr>
          <w:lang w:val="de-DE"/>
        </w:rPr>
      </w:pPr>
      <w:r>
        <w:rPr>
          <w:lang w:val="de-DE"/>
        </w:rPr>
        <w:t>如何写一个动作</w:t>
      </w:r>
    </w:p>
    <w:p w:rsidR="00213FA8" w:rsidRDefault="00213FA8" w:rsidP="00213FA8">
      <w:pPr>
        <w:pStyle w:val="22"/>
        <w:rPr>
          <w:lang w:val="de-DE"/>
        </w:rPr>
      </w:pPr>
      <w:r>
        <w:rPr>
          <w:rFonts w:hint="eastAsia"/>
          <w:lang w:val="de-DE"/>
        </w:rPr>
        <w:t>首先我们看看上面见过的一个动作：</w:t>
      </w:r>
    </w:p>
    <w:p w:rsidR="00213FA8" w:rsidRPr="00242FBC" w:rsidRDefault="00213FA8" w:rsidP="00213FA8">
      <w:pPr>
        <w:pStyle w:val="a4"/>
      </w:pPr>
      <w:r w:rsidRPr="00242FBC">
        <w:t>void task_right()</w:t>
      </w:r>
    </w:p>
    <w:p w:rsidR="00213FA8" w:rsidRPr="00242FBC" w:rsidRDefault="00213FA8" w:rsidP="00213FA8">
      <w:pPr>
        <w:pStyle w:val="a4"/>
      </w:pPr>
      <w:r w:rsidRPr="00242FBC">
        <w:t>{</w:t>
      </w:r>
    </w:p>
    <w:p w:rsidR="00213FA8" w:rsidRPr="00242FBC" w:rsidRDefault="00213FA8" w:rsidP="00213FA8">
      <w:pPr>
        <w:pStyle w:val="a4"/>
      </w:pPr>
      <w:r w:rsidRPr="00242FBC">
        <w:t xml:space="preserve">    iRduino.keyPressRelease(KEY_RIGHT_ARROW);</w:t>
      </w:r>
    </w:p>
    <w:p w:rsidR="00213FA8" w:rsidRDefault="00213FA8" w:rsidP="00213FA8">
      <w:pPr>
        <w:pStyle w:val="a4"/>
      </w:pPr>
      <w:r w:rsidRPr="00242FBC">
        <w:t>}</w:t>
      </w:r>
    </w:p>
    <w:p w:rsidR="00213FA8" w:rsidRDefault="00213FA8" w:rsidP="00213FA8">
      <w:pPr>
        <w:pStyle w:val="22"/>
        <w:rPr>
          <w:lang w:val="de-DE"/>
        </w:rPr>
      </w:pPr>
      <w:r>
        <w:rPr>
          <w:rFonts w:hint="eastAsia"/>
          <w:lang w:val="de-DE"/>
        </w:rPr>
        <w:t>里面只有一句：</w:t>
      </w:r>
      <w:r>
        <w:rPr>
          <w:rFonts w:hint="eastAsia"/>
          <w:lang w:val="de-DE"/>
        </w:rPr>
        <w:t>iRduino.keyPressRelease(</w:t>
      </w:r>
      <w:r w:rsidRPr="00242FBC">
        <w:t>KEY_RIGHT_ARROW</w:t>
      </w:r>
      <w:r>
        <w:rPr>
          <w:rFonts w:hint="eastAsia"/>
          <w:lang w:val="de-DE"/>
        </w:rPr>
        <w:t xml:space="preserve">). </w:t>
      </w:r>
      <w:r>
        <w:rPr>
          <w:rFonts w:hint="eastAsia"/>
          <w:lang w:val="de-DE"/>
        </w:rPr>
        <w:t>这个函数的原型是：</w:t>
      </w:r>
    </w:p>
    <w:p w:rsidR="0065683E" w:rsidRPr="0065683E" w:rsidRDefault="0065683E" w:rsidP="0065683E">
      <w:pPr>
        <w:pStyle w:val="a4"/>
      </w:pPr>
      <w:r w:rsidRPr="0065683E">
        <w:t>// press a key, then release it</w:t>
      </w:r>
    </w:p>
    <w:p w:rsidR="00213FA8" w:rsidRDefault="0065683E" w:rsidP="0065683E">
      <w:pPr>
        <w:pStyle w:val="a4"/>
      </w:pPr>
      <w:r w:rsidRPr="0065683E">
        <w:t>void IRDuino::keyPressRelease(unsigned char keyNum)</w:t>
      </w:r>
    </w:p>
    <w:p w:rsidR="0065683E" w:rsidRDefault="008E3284" w:rsidP="0065683E">
      <w:pPr>
        <w:pStyle w:val="22"/>
      </w:pPr>
      <w:r>
        <w:rPr>
          <w:rFonts w:hint="eastAsia"/>
          <w:lang w:val="de-DE"/>
        </w:rPr>
        <w:t>这个函数实现的功能是按下一个按键</w:t>
      </w:r>
      <w:r>
        <w:rPr>
          <w:rFonts w:hint="eastAsia"/>
          <w:lang w:val="de-DE"/>
        </w:rPr>
        <w:t>(</w:t>
      </w:r>
      <w:r>
        <w:rPr>
          <w:rFonts w:hint="eastAsia"/>
          <w:lang w:val="de-DE"/>
        </w:rPr>
        <w:t>键盘的</w:t>
      </w:r>
      <w:r>
        <w:rPr>
          <w:rFonts w:hint="eastAsia"/>
          <w:lang w:val="de-DE"/>
        </w:rPr>
        <w:t>)</w:t>
      </w:r>
      <w:r>
        <w:rPr>
          <w:rFonts w:hint="eastAsia"/>
          <w:lang w:val="de-DE"/>
        </w:rPr>
        <w:t>，延时</w:t>
      </w:r>
      <w:r>
        <w:rPr>
          <w:rFonts w:hint="eastAsia"/>
          <w:lang w:val="de-DE"/>
        </w:rPr>
        <w:t>10ms</w:t>
      </w:r>
      <w:r>
        <w:rPr>
          <w:rFonts w:hint="eastAsia"/>
          <w:lang w:val="de-DE"/>
        </w:rPr>
        <w:t>，然后松开。另一个疑惑是，</w:t>
      </w:r>
      <w:r w:rsidRPr="00242FBC">
        <w:t>KEY_RIGHT_ARROW</w:t>
      </w:r>
      <w:r>
        <w:t>是什么</w:t>
      </w:r>
      <w:r>
        <w:rPr>
          <w:rFonts w:hint="eastAsia"/>
        </w:rPr>
        <w:t>。</w:t>
      </w:r>
      <w:r>
        <w:t>这个是</w:t>
      </w:r>
      <w:r>
        <w:t>UP</w:t>
      </w:r>
      <w:r>
        <w:t>那个按键对应的键值</w:t>
      </w:r>
      <w:r w:rsidR="009237AA">
        <w:rPr>
          <w:rFonts w:hint="eastAsia"/>
        </w:rPr>
        <w:t>。其他按键的</w:t>
      </w:r>
      <w:r>
        <w:t>定义</w:t>
      </w:r>
      <w:r w:rsidR="00B977EA">
        <w:fldChar w:fldCharType="begin"/>
      </w:r>
      <w:r w:rsidR="00B977EA">
        <w:instrText xml:space="preserve"> REF _Ref391849741 \r \h </w:instrText>
      </w:r>
      <w:r w:rsidR="00B977EA">
        <w:fldChar w:fldCharType="separate"/>
      </w:r>
      <w:r w:rsidR="00B977EA">
        <w:rPr>
          <w:rFonts w:hint="eastAsia"/>
        </w:rPr>
        <w:t>附录</w:t>
      </w:r>
      <w:r w:rsidR="00B977EA">
        <w:rPr>
          <w:rFonts w:hint="eastAsia"/>
        </w:rPr>
        <w:t>A</w:t>
      </w:r>
      <w:r w:rsidR="00B977EA">
        <w:fldChar w:fldCharType="end"/>
      </w:r>
      <w:r w:rsidR="00B977EA">
        <w:rPr>
          <w:rFonts w:hint="eastAsia"/>
        </w:rPr>
        <w:t>。</w:t>
      </w:r>
    </w:p>
    <w:p w:rsidR="00D314F4" w:rsidRDefault="00CA4747" w:rsidP="0065683E">
      <w:pPr>
        <w:pStyle w:val="22"/>
      </w:pPr>
      <w:r>
        <w:rPr>
          <w:rFonts w:hint="eastAsia"/>
        </w:rPr>
        <w:t>还有其他的函数可供使用</w:t>
      </w:r>
      <w:r w:rsidR="006570D7">
        <w:rPr>
          <w:rFonts w:hint="eastAsia"/>
        </w:rPr>
        <w:t>：</w:t>
      </w:r>
    </w:p>
    <w:p w:rsidR="00CB6588" w:rsidRDefault="00CB6588" w:rsidP="00CB6588">
      <w:pPr>
        <w:pStyle w:val="1"/>
      </w:pPr>
      <w:r>
        <w:rPr>
          <w:rFonts w:hint="eastAsia"/>
        </w:rPr>
        <w:t>按下一个按键</w:t>
      </w:r>
    </w:p>
    <w:p w:rsidR="006570D7" w:rsidRDefault="00CB6588" w:rsidP="00CB6588">
      <w:pPr>
        <w:pStyle w:val="a4"/>
      </w:pPr>
      <w:r w:rsidRPr="00CB6588">
        <w:t>void press(unsigned char keyNum)</w:t>
      </w:r>
      <w:r w:rsidR="00486D53">
        <w:t>;</w:t>
      </w:r>
    </w:p>
    <w:p w:rsidR="0085652C" w:rsidRDefault="00CB6588" w:rsidP="00CB6588">
      <w:pPr>
        <w:pStyle w:val="1"/>
      </w:pPr>
      <w:r>
        <w:rPr>
          <w:rFonts w:hint="eastAsia"/>
        </w:rPr>
        <w:t>松开</w:t>
      </w:r>
      <w:r w:rsidR="00423456">
        <w:rPr>
          <w:rFonts w:hint="eastAsia"/>
        </w:rPr>
        <w:t>所有按键</w:t>
      </w:r>
    </w:p>
    <w:p w:rsidR="00CB6588" w:rsidRDefault="00423456" w:rsidP="00423456">
      <w:pPr>
        <w:pStyle w:val="a4"/>
      </w:pPr>
      <w:r w:rsidRPr="00423456">
        <w:t>void releaseAll()</w:t>
      </w:r>
      <w:r w:rsidR="00486D53">
        <w:t>;</w:t>
      </w:r>
    </w:p>
    <w:p w:rsidR="0059403E" w:rsidRDefault="00C25013" w:rsidP="00C25013">
      <w:pPr>
        <w:pStyle w:val="1"/>
        <w:rPr>
          <w:lang w:val="de-DE"/>
        </w:rPr>
      </w:pPr>
      <w:r>
        <w:rPr>
          <w:rFonts w:hint="eastAsia"/>
          <w:lang w:val="de-DE"/>
        </w:rPr>
        <w:t>输入一段文字</w:t>
      </w:r>
    </w:p>
    <w:p w:rsidR="00C25013" w:rsidRDefault="00C25013" w:rsidP="00C25013">
      <w:pPr>
        <w:pStyle w:val="a4"/>
      </w:pPr>
      <w:r w:rsidRPr="00C25013">
        <w:t>void enterString(char *str);</w:t>
      </w:r>
    </w:p>
    <w:p w:rsidR="00486D53" w:rsidRDefault="00486D53" w:rsidP="00486D53">
      <w:pPr>
        <w:pStyle w:val="22"/>
        <w:rPr>
          <w:lang w:val="de-DE"/>
        </w:rPr>
      </w:pPr>
      <w:r>
        <w:rPr>
          <w:rFonts w:hint="eastAsia"/>
          <w:lang w:val="de-DE"/>
        </w:rPr>
        <w:t>如果你使用过</w:t>
      </w:r>
      <w:r>
        <w:rPr>
          <w:rFonts w:hint="eastAsia"/>
          <w:lang w:val="de-DE"/>
        </w:rPr>
        <w:t>W</w:t>
      </w:r>
      <w:r>
        <w:rPr>
          <w:lang w:val="de-DE"/>
        </w:rPr>
        <w:t>indows</w:t>
      </w:r>
      <w:r>
        <w:rPr>
          <w:lang w:val="de-DE"/>
        </w:rPr>
        <w:t>操作系统的话</w:t>
      </w:r>
      <w:r>
        <w:rPr>
          <w:rFonts w:hint="eastAsia"/>
          <w:lang w:val="de-DE"/>
        </w:rPr>
        <w:t>，</w:t>
      </w:r>
      <w:r>
        <w:rPr>
          <w:lang w:val="de-DE"/>
        </w:rPr>
        <w:t>你应该不会对</w:t>
      </w:r>
      <w:r>
        <w:rPr>
          <w:rFonts w:hint="eastAsia"/>
          <w:lang w:val="de-DE"/>
        </w:rPr>
        <w:t>Ctrl+Alt+Del</w:t>
      </w:r>
      <w:r>
        <w:rPr>
          <w:rFonts w:hint="eastAsia"/>
          <w:lang w:val="de-DE"/>
        </w:rPr>
        <w:t>陌生。如果我们要写这样一个动作，可以这样实现：</w:t>
      </w:r>
    </w:p>
    <w:p w:rsidR="002733DA" w:rsidRPr="002733DA" w:rsidRDefault="002733DA" w:rsidP="002733DA">
      <w:pPr>
        <w:pStyle w:val="a4"/>
      </w:pPr>
      <w:r w:rsidRPr="002733DA">
        <w:t>void task_logout()</w:t>
      </w:r>
    </w:p>
    <w:p w:rsidR="002733DA" w:rsidRPr="002733DA" w:rsidRDefault="002733DA" w:rsidP="002733DA">
      <w:pPr>
        <w:pStyle w:val="a4"/>
      </w:pPr>
      <w:r w:rsidRPr="002733DA">
        <w:t>{</w:t>
      </w:r>
    </w:p>
    <w:p w:rsidR="002733DA" w:rsidRPr="002733DA" w:rsidRDefault="002733DA" w:rsidP="002733DA">
      <w:pPr>
        <w:pStyle w:val="a4"/>
      </w:pPr>
      <w:r w:rsidRPr="002733DA">
        <w:t xml:space="preserve"> </w:t>
      </w:r>
      <w:r w:rsidR="004F3A8F">
        <w:t xml:space="preserve">   iRduino.press(KEY_LEFT_CTRL);               // press ctrl</w:t>
      </w:r>
    </w:p>
    <w:p w:rsidR="002733DA" w:rsidRDefault="002733DA" w:rsidP="00D20CE9">
      <w:pPr>
        <w:pStyle w:val="a4"/>
        <w:ind w:firstLine="360"/>
      </w:pPr>
      <w:r w:rsidRPr="002733DA">
        <w:t>iRduino.press(KEY_LEFT_ALT);</w:t>
      </w:r>
      <w:r w:rsidR="004F3A8F">
        <w:tab/>
      </w:r>
      <w:r w:rsidR="004F3A8F">
        <w:tab/>
      </w:r>
      <w:r w:rsidR="004F3A8F">
        <w:tab/>
        <w:t xml:space="preserve">      // press alt</w:t>
      </w:r>
    </w:p>
    <w:p w:rsidR="00D20CE9" w:rsidRPr="00D07062" w:rsidRDefault="00D20CE9" w:rsidP="00D07062">
      <w:pPr>
        <w:pStyle w:val="a4"/>
        <w:ind w:firstLine="360"/>
      </w:pPr>
      <w:r>
        <w:t>delay(10);</w:t>
      </w:r>
    </w:p>
    <w:p w:rsidR="002733DA" w:rsidRPr="002733DA" w:rsidRDefault="002733DA" w:rsidP="002733DA">
      <w:pPr>
        <w:pStyle w:val="a4"/>
      </w:pPr>
      <w:r w:rsidRPr="002733DA">
        <w:t xml:space="preserve">    iRduino.press(KEY_DELETE);     </w:t>
      </w:r>
      <w:r>
        <w:t xml:space="preserve">             // </w:t>
      </w:r>
      <w:r w:rsidR="004F3A8F">
        <w:t>p</w:t>
      </w:r>
      <w:r w:rsidR="00442C65">
        <w:t>ress Del</w:t>
      </w:r>
    </w:p>
    <w:p w:rsidR="002733DA" w:rsidRPr="002733DA" w:rsidRDefault="002733DA" w:rsidP="002733DA">
      <w:pPr>
        <w:pStyle w:val="a4"/>
      </w:pPr>
      <w:r w:rsidRPr="002733DA">
        <w:t xml:space="preserve">    delay(</w:t>
      </w:r>
      <w:r>
        <w:t>10</w:t>
      </w:r>
      <w:r w:rsidRPr="002733DA">
        <w:t>);</w:t>
      </w:r>
    </w:p>
    <w:p w:rsidR="002733DA" w:rsidRPr="002733DA" w:rsidRDefault="002733DA" w:rsidP="002733DA">
      <w:pPr>
        <w:pStyle w:val="a4"/>
      </w:pPr>
      <w:r w:rsidRPr="002733DA">
        <w:t xml:space="preserve">    iRduino.releaseAll();                       // release All</w:t>
      </w:r>
    </w:p>
    <w:p w:rsidR="00486D53" w:rsidRPr="00486D53" w:rsidRDefault="002733DA" w:rsidP="002733DA">
      <w:pPr>
        <w:pStyle w:val="a4"/>
      </w:pPr>
      <w:r w:rsidRPr="002733DA">
        <w:t>}</w:t>
      </w:r>
    </w:p>
    <w:p w:rsidR="002D0346" w:rsidRDefault="002D0346" w:rsidP="002D0346">
      <w:pPr>
        <w:pStyle w:val="10"/>
      </w:pPr>
      <w:bookmarkStart w:id="1" w:name="_Ref391849741"/>
      <w:r>
        <w:lastRenderedPageBreak/>
        <w:t>按键键值</w:t>
      </w:r>
      <w:bookmarkEnd w:id="1"/>
    </w:p>
    <w:p w:rsidR="002D0346" w:rsidRDefault="002D0346" w:rsidP="002D0346">
      <w:pPr>
        <w:pStyle w:val="a4"/>
      </w:pPr>
      <w:r>
        <w:t>#define KEY_LEFT_CTRL           0x80</w:t>
      </w:r>
    </w:p>
    <w:p w:rsidR="002D0346" w:rsidRDefault="002D0346" w:rsidP="002D0346">
      <w:pPr>
        <w:pStyle w:val="a4"/>
      </w:pPr>
      <w:r>
        <w:t>#define KEY_LEFT_SHIFT          0x81</w:t>
      </w:r>
    </w:p>
    <w:p w:rsidR="002D0346" w:rsidRDefault="002D0346" w:rsidP="002D0346">
      <w:pPr>
        <w:pStyle w:val="a4"/>
      </w:pPr>
      <w:r>
        <w:t>#define KEY_LEFT_ALT            0x82</w:t>
      </w:r>
    </w:p>
    <w:p w:rsidR="002D0346" w:rsidRDefault="002D0346" w:rsidP="002D0346">
      <w:pPr>
        <w:pStyle w:val="a4"/>
      </w:pPr>
      <w:r>
        <w:t>#define KEY_LEFT_GUI            0x83</w:t>
      </w:r>
    </w:p>
    <w:p w:rsidR="002D0346" w:rsidRDefault="002D0346" w:rsidP="002D0346">
      <w:pPr>
        <w:pStyle w:val="a4"/>
      </w:pPr>
      <w:r>
        <w:t>#define KEY_RIGHT_CTRL          0x84</w:t>
      </w:r>
    </w:p>
    <w:p w:rsidR="002D0346" w:rsidRDefault="002D0346" w:rsidP="002D0346">
      <w:pPr>
        <w:pStyle w:val="a4"/>
      </w:pPr>
      <w:r>
        <w:t>#define KEY_RIGHT_SHIFT         0x85</w:t>
      </w:r>
    </w:p>
    <w:p w:rsidR="002D0346" w:rsidRDefault="002D0346" w:rsidP="002D0346">
      <w:pPr>
        <w:pStyle w:val="a4"/>
      </w:pPr>
      <w:r>
        <w:t>#define KEY_RIGHT_ALT           0x86</w:t>
      </w:r>
    </w:p>
    <w:p w:rsidR="002D0346" w:rsidRDefault="002D0346" w:rsidP="002D0346">
      <w:pPr>
        <w:pStyle w:val="a4"/>
      </w:pPr>
      <w:r>
        <w:t>#define KEY_RIGHT_GUI           0x87</w:t>
      </w:r>
    </w:p>
    <w:p w:rsidR="002D0346" w:rsidRDefault="002D0346" w:rsidP="002D0346">
      <w:pPr>
        <w:pStyle w:val="a4"/>
      </w:pPr>
    </w:p>
    <w:p w:rsidR="002D0346" w:rsidRDefault="002D0346" w:rsidP="002D0346">
      <w:pPr>
        <w:pStyle w:val="a4"/>
      </w:pPr>
      <w:r>
        <w:t>#define KEY_UP_ARROW            0xDA</w:t>
      </w:r>
    </w:p>
    <w:p w:rsidR="002D0346" w:rsidRDefault="002D0346" w:rsidP="002D0346">
      <w:pPr>
        <w:pStyle w:val="a4"/>
      </w:pPr>
      <w:r>
        <w:t>#define KEY_DOWN_ARROW          0xD9</w:t>
      </w:r>
    </w:p>
    <w:p w:rsidR="002D0346" w:rsidRDefault="002D0346" w:rsidP="002D0346">
      <w:pPr>
        <w:pStyle w:val="a4"/>
      </w:pPr>
      <w:r>
        <w:t>#define KEY_LEFT_ARROW          0xD8</w:t>
      </w:r>
    </w:p>
    <w:p w:rsidR="002D0346" w:rsidRDefault="002D0346" w:rsidP="002D0346">
      <w:pPr>
        <w:pStyle w:val="a4"/>
      </w:pPr>
      <w:r>
        <w:t>#define KEY_RIGHT_ARROW         0xD7</w:t>
      </w:r>
    </w:p>
    <w:p w:rsidR="002D0346" w:rsidRDefault="002D0346" w:rsidP="002D0346">
      <w:pPr>
        <w:pStyle w:val="a4"/>
      </w:pPr>
      <w:r>
        <w:t>#define KEY_BACKSPACE           0xB2</w:t>
      </w:r>
    </w:p>
    <w:p w:rsidR="002D0346" w:rsidRDefault="002D0346" w:rsidP="002D0346">
      <w:pPr>
        <w:pStyle w:val="a4"/>
      </w:pPr>
      <w:r>
        <w:t>#define KEY_TAB                 0xB3</w:t>
      </w:r>
    </w:p>
    <w:p w:rsidR="002D0346" w:rsidRDefault="002D0346" w:rsidP="002D0346">
      <w:pPr>
        <w:pStyle w:val="a4"/>
      </w:pPr>
      <w:r>
        <w:t>#define KEY_RETURN              0xB0</w:t>
      </w:r>
    </w:p>
    <w:p w:rsidR="002D0346" w:rsidRDefault="002D0346" w:rsidP="002D0346">
      <w:pPr>
        <w:pStyle w:val="a4"/>
      </w:pPr>
      <w:r>
        <w:t>#define KEY_ESC                 0xB1</w:t>
      </w:r>
    </w:p>
    <w:p w:rsidR="002D0346" w:rsidRDefault="002D0346" w:rsidP="002D0346">
      <w:pPr>
        <w:pStyle w:val="a4"/>
      </w:pPr>
      <w:r>
        <w:t>#define KEY_INSERT              0xD1</w:t>
      </w:r>
    </w:p>
    <w:p w:rsidR="002D0346" w:rsidRDefault="002D0346" w:rsidP="002D0346">
      <w:pPr>
        <w:pStyle w:val="a4"/>
      </w:pPr>
      <w:r>
        <w:t>#define KEY_DELETE              0xD4</w:t>
      </w:r>
    </w:p>
    <w:p w:rsidR="002D0346" w:rsidRDefault="002D0346" w:rsidP="002D0346">
      <w:pPr>
        <w:pStyle w:val="a4"/>
      </w:pPr>
      <w:r>
        <w:t>#define KEY_PAGE_UP             0xD3</w:t>
      </w:r>
    </w:p>
    <w:p w:rsidR="002D0346" w:rsidRDefault="002D0346" w:rsidP="002D0346">
      <w:pPr>
        <w:pStyle w:val="a4"/>
      </w:pPr>
      <w:r>
        <w:t>#define KEY_PAGE_DOWN           0xD6</w:t>
      </w:r>
    </w:p>
    <w:p w:rsidR="002D0346" w:rsidRDefault="002D0346" w:rsidP="002D0346">
      <w:pPr>
        <w:pStyle w:val="a4"/>
      </w:pPr>
      <w:r>
        <w:t>#define KEY_HOME                0xD2</w:t>
      </w:r>
    </w:p>
    <w:p w:rsidR="002D0346" w:rsidRDefault="002D0346" w:rsidP="002D0346">
      <w:pPr>
        <w:pStyle w:val="a4"/>
      </w:pPr>
      <w:r>
        <w:t>#define KEY_END                 0xD5</w:t>
      </w:r>
    </w:p>
    <w:p w:rsidR="002D0346" w:rsidRDefault="002D0346" w:rsidP="002D0346">
      <w:pPr>
        <w:pStyle w:val="a4"/>
      </w:pPr>
      <w:r>
        <w:t>#define KEY_CAPS_LOCK           0xC1</w:t>
      </w:r>
    </w:p>
    <w:p w:rsidR="002D0346" w:rsidRDefault="002D0346" w:rsidP="002D0346">
      <w:pPr>
        <w:pStyle w:val="a4"/>
      </w:pPr>
      <w:r>
        <w:t>#define KEY_F1                  0xC2</w:t>
      </w:r>
    </w:p>
    <w:p w:rsidR="002D0346" w:rsidRDefault="002D0346" w:rsidP="002D0346">
      <w:pPr>
        <w:pStyle w:val="a4"/>
      </w:pPr>
      <w:r>
        <w:t>#define KEY_F2                  0xC3</w:t>
      </w:r>
    </w:p>
    <w:p w:rsidR="002D0346" w:rsidRDefault="002D0346" w:rsidP="002D0346">
      <w:pPr>
        <w:pStyle w:val="a4"/>
      </w:pPr>
      <w:r>
        <w:t>#define KEY_F3                  0xC4</w:t>
      </w:r>
    </w:p>
    <w:p w:rsidR="002D0346" w:rsidRDefault="002D0346" w:rsidP="002D0346">
      <w:pPr>
        <w:pStyle w:val="a4"/>
      </w:pPr>
      <w:r>
        <w:t>#define KEY_F4                  0xC5</w:t>
      </w:r>
    </w:p>
    <w:p w:rsidR="002D0346" w:rsidRDefault="002D0346" w:rsidP="002D0346">
      <w:pPr>
        <w:pStyle w:val="a4"/>
      </w:pPr>
      <w:r>
        <w:t>#define KEY_F5                  0xC6</w:t>
      </w:r>
    </w:p>
    <w:p w:rsidR="002D0346" w:rsidRDefault="002D0346" w:rsidP="002D0346">
      <w:pPr>
        <w:pStyle w:val="a4"/>
      </w:pPr>
      <w:r>
        <w:t>#define KEY_F6                  0xC7</w:t>
      </w:r>
    </w:p>
    <w:p w:rsidR="002D0346" w:rsidRDefault="002D0346" w:rsidP="002D0346">
      <w:pPr>
        <w:pStyle w:val="a4"/>
      </w:pPr>
      <w:r>
        <w:t>#define KEY_F7                  0xC8</w:t>
      </w:r>
    </w:p>
    <w:p w:rsidR="002D0346" w:rsidRDefault="002D0346" w:rsidP="002D0346">
      <w:pPr>
        <w:pStyle w:val="a4"/>
      </w:pPr>
      <w:r>
        <w:t>#define KEY_F8                  0xC9</w:t>
      </w:r>
    </w:p>
    <w:p w:rsidR="002D0346" w:rsidRDefault="002D0346" w:rsidP="002D0346">
      <w:pPr>
        <w:pStyle w:val="a4"/>
      </w:pPr>
      <w:r>
        <w:t>#define KEY_F9                  0xCA</w:t>
      </w:r>
    </w:p>
    <w:p w:rsidR="002D0346" w:rsidRDefault="002D0346" w:rsidP="002D0346">
      <w:pPr>
        <w:pStyle w:val="a4"/>
      </w:pPr>
      <w:r>
        <w:t>#define KEY_F10                 0xCB</w:t>
      </w:r>
    </w:p>
    <w:p w:rsidR="002D0346" w:rsidRDefault="002D0346" w:rsidP="002D0346">
      <w:pPr>
        <w:pStyle w:val="a4"/>
      </w:pPr>
      <w:r>
        <w:t>#define KEY_F11                 0xCC</w:t>
      </w:r>
    </w:p>
    <w:p w:rsidR="002D0346" w:rsidRDefault="002D0346" w:rsidP="002D0346">
      <w:pPr>
        <w:pStyle w:val="a4"/>
      </w:pPr>
      <w:r>
        <w:t>#define KEY_F12                 0xCD</w:t>
      </w:r>
    </w:p>
    <w:p w:rsidR="008E3284" w:rsidRPr="0065683E" w:rsidRDefault="008E3284" w:rsidP="0065683E">
      <w:pPr>
        <w:pStyle w:val="22"/>
        <w:rPr>
          <w:lang w:val="de-DE"/>
        </w:rPr>
      </w:pPr>
    </w:p>
    <w:p w:rsidR="00213FA8" w:rsidRPr="00213FA8" w:rsidRDefault="00213FA8" w:rsidP="00213FA8">
      <w:pPr>
        <w:pStyle w:val="22"/>
        <w:rPr>
          <w:lang w:val="de-DE"/>
        </w:rPr>
      </w:pPr>
    </w:p>
    <w:sectPr w:rsidR="00213FA8" w:rsidRPr="00213FA8" w:rsidSect="00F323DD">
      <w:headerReference w:type="even" r:id="rId12"/>
      <w:footerReference w:type="default" r:id="rId13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DFB" w:rsidRDefault="00A60DFB" w:rsidP="00506F1F">
      <w:pPr>
        <w:spacing w:before="48" w:after="48"/>
      </w:pPr>
      <w:r>
        <w:separator/>
      </w:r>
    </w:p>
    <w:p w:rsidR="00A60DFB" w:rsidRDefault="00A60DFB" w:rsidP="00CF3615">
      <w:pPr>
        <w:spacing w:before="48" w:after="48"/>
      </w:pPr>
    </w:p>
    <w:p w:rsidR="00A60DFB" w:rsidRDefault="00A60DFB" w:rsidP="003A4F34">
      <w:pPr>
        <w:spacing w:before="48" w:after="48"/>
      </w:pPr>
    </w:p>
    <w:p w:rsidR="00A60DFB" w:rsidRDefault="00A60DFB" w:rsidP="005C514A">
      <w:pPr>
        <w:spacing w:before="48" w:after="48"/>
      </w:pPr>
    </w:p>
  </w:endnote>
  <w:endnote w:type="continuationSeparator" w:id="0">
    <w:p w:rsidR="00A60DFB" w:rsidRDefault="00A60DFB" w:rsidP="00506F1F">
      <w:pPr>
        <w:spacing w:before="48" w:after="48"/>
      </w:pPr>
      <w:r>
        <w:continuationSeparator/>
      </w:r>
    </w:p>
    <w:p w:rsidR="00A60DFB" w:rsidRDefault="00A60DFB" w:rsidP="00CF3615">
      <w:pPr>
        <w:spacing w:before="48" w:after="48"/>
      </w:pPr>
    </w:p>
    <w:p w:rsidR="00A60DFB" w:rsidRDefault="00A60DFB" w:rsidP="003A4F34">
      <w:pPr>
        <w:spacing w:before="48" w:after="48"/>
      </w:pPr>
    </w:p>
    <w:p w:rsidR="00A60DFB" w:rsidRDefault="00A60DFB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altName w:val="微软雅黑 Light"/>
    <w:charset w:val="86"/>
    <w:family w:val="auto"/>
    <w:pitch w:val="variable"/>
    <w:sig w:usb0="00000000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C1958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DFB" w:rsidRDefault="00A60DFB" w:rsidP="00506F1F">
      <w:pPr>
        <w:spacing w:before="48" w:after="48"/>
      </w:pPr>
      <w:r>
        <w:separator/>
      </w:r>
    </w:p>
    <w:p w:rsidR="00A60DFB" w:rsidRDefault="00A60DFB" w:rsidP="00CF3615">
      <w:pPr>
        <w:spacing w:before="48" w:after="48"/>
      </w:pPr>
    </w:p>
    <w:p w:rsidR="00A60DFB" w:rsidRDefault="00A60DFB" w:rsidP="003A4F34">
      <w:pPr>
        <w:spacing w:before="48" w:after="48"/>
      </w:pPr>
    </w:p>
    <w:p w:rsidR="00A60DFB" w:rsidRDefault="00A60DFB" w:rsidP="005C514A">
      <w:pPr>
        <w:spacing w:before="48" w:after="48"/>
      </w:pPr>
    </w:p>
  </w:footnote>
  <w:footnote w:type="continuationSeparator" w:id="0">
    <w:p w:rsidR="00A60DFB" w:rsidRDefault="00A60DFB" w:rsidP="00506F1F">
      <w:pPr>
        <w:spacing w:before="48" w:after="48"/>
      </w:pPr>
      <w:r>
        <w:continuationSeparator/>
      </w:r>
    </w:p>
    <w:p w:rsidR="00A60DFB" w:rsidRDefault="00A60DFB" w:rsidP="00CF3615">
      <w:pPr>
        <w:spacing w:before="48" w:after="48"/>
      </w:pPr>
    </w:p>
    <w:p w:rsidR="00A60DFB" w:rsidRDefault="00A60DFB" w:rsidP="003A4F34">
      <w:pPr>
        <w:spacing w:before="48" w:after="48"/>
      </w:pPr>
    </w:p>
    <w:p w:rsidR="00A60DFB" w:rsidRDefault="00A60DFB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697504"/>
    <w:multiLevelType w:val="hybridMultilevel"/>
    <w:tmpl w:val="D4DC9CDA"/>
    <w:lvl w:ilvl="0" w:tplc="A734E8CE">
      <w:start w:val="1"/>
      <w:numFmt w:val="decimal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94562648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eastAsia"/>
        <w:b/>
        <w:i w:val="0"/>
        <w:sz w:val="32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3085E76"/>
    <w:multiLevelType w:val="hybridMultilevel"/>
    <w:tmpl w:val="A2C26460"/>
    <w:lvl w:ilvl="0" w:tplc="AE50D9A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85060EC"/>
    <w:multiLevelType w:val="hybridMultilevel"/>
    <w:tmpl w:val="9FC0FA44"/>
    <w:lvl w:ilvl="0" w:tplc="1DA6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4E0D0C6C"/>
    <w:multiLevelType w:val="hybridMultilevel"/>
    <w:tmpl w:val="70200842"/>
    <w:lvl w:ilvl="0" w:tplc="46DCFB2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2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4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4"/>
  </w:num>
  <w:num w:numId="9">
    <w:abstractNumId w:val="28"/>
  </w:num>
  <w:num w:numId="10">
    <w:abstractNumId w:val="19"/>
  </w:num>
  <w:num w:numId="11">
    <w:abstractNumId w:val="35"/>
  </w:num>
  <w:num w:numId="12">
    <w:abstractNumId w:val="12"/>
  </w:num>
  <w:num w:numId="13">
    <w:abstractNumId w:val="31"/>
  </w:num>
  <w:num w:numId="14">
    <w:abstractNumId w:val="32"/>
  </w:num>
  <w:num w:numId="15">
    <w:abstractNumId w:val="33"/>
  </w:num>
  <w:num w:numId="16">
    <w:abstractNumId w:val="22"/>
  </w:num>
  <w:num w:numId="17">
    <w:abstractNumId w:val="30"/>
  </w:num>
  <w:num w:numId="18">
    <w:abstractNumId w:val="27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4"/>
  </w:num>
  <w:num w:numId="32">
    <w:abstractNumId w:val="26"/>
  </w:num>
  <w:num w:numId="33">
    <w:abstractNumId w:val="25"/>
  </w:num>
  <w:num w:numId="34">
    <w:abstractNumId w:val="29"/>
  </w:num>
  <w:num w:numId="35">
    <w:abstractNumId w:val="24"/>
  </w:num>
  <w:num w:numId="3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2815"/>
    <w:rsid w:val="00003A2F"/>
    <w:rsid w:val="00004A24"/>
    <w:rsid w:val="000054CD"/>
    <w:rsid w:val="0000717E"/>
    <w:rsid w:val="00007A0E"/>
    <w:rsid w:val="000109DE"/>
    <w:rsid w:val="00015FE0"/>
    <w:rsid w:val="00021564"/>
    <w:rsid w:val="00026DE4"/>
    <w:rsid w:val="0002764B"/>
    <w:rsid w:val="000309D5"/>
    <w:rsid w:val="000461E9"/>
    <w:rsid w:val="00050227"/>
    <w:rsid w:val="00051116"/>
    <w:rsid w:val="00051BC6"/>
    <w:rsid w:val="00051E38"/>
    <w:rsid w:val="00060FA3"/>
    <w:rsid w:val="00064BE0"/>
    <w:rsid w:val="00065533"/>
    <w:rsid w:val="00066E7C"/>
    <w:rsid w:val="00067EB1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1ACF"/>
    <w:rsid w:val="000A3DB6"/>
    <w:rsid w:val="000A6895"/>
    <w:rsid w:val="000A76E5"/>
    <w:rsid w:val="000B0FE6"/>
    <w:rsid w:val="000B24C7"/>
    <w:rsid w:val="000B3636"/>
    <w:rsid w:val="000C1270"/>
    <w:rsid w:val="000C70BF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4C7E"/>
    <w:rsid w:val="00105D69"/>
    <w:rsid w:val="0011497D"/>
    <w:rsid w:val="00114CFD"/>
    <w:rsid w:val="00115351"/>
    <w:rsid w:val="00116B25"/>
    <w:rsid w:val="001178AE"/>
    <w:rsid w:val="001203C5"/>
    <w:rsid w:val="00122E3E"/>
    <w:rsid w:val="00123F10"/>
    <w:rsid w:val="001268F5"/>
    <w:rsid w:val="00127107"/>
    <w:rsid w:val="00132CAC"/>
    <w:rsid w:val="00135898"/>
    <w:rsid w:val="00136AAE"/>
    <w:rsid w:val="001376EF"/>
    <w:rsid w:val="00137D1B"/>
    <w:rsid w:val="00144E35"/>
    <w:rsid w:val="00145ECD"/>
    <w:rsid w:val="001525CE"/>
    <w:rsid w:val="0015747D"/>
    <w:rsid w:val="001575B6"/>
    <w:rsid w:val="00161595"/>
    <w:rsid w:val="00163070"/>
    <w:rsid w:val="001630A8"/>
    <w:rsid w:val="00164435"/>
    <w:rsid w:val="00167B30"/>
    <w:rsid w:val="00167D0B"/>
    <w:rsid w:val="00171375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91C08"/>
    <w:rsid w:val="001A02C8"/>
    <w:rsid w:val="001A174B"/>
    <w:rsid w:val="001A3007"/>
    <w:rsid w:val="001A3670"/>
    <w:rsid w:val="001A439B"/>
    <w:rsid w:val="001A66B2"/>
    <w:rsid w:val="001A7F9C"/>
    <w:rsid w:val="001B2568"/>
    <w:rsid w:val="001B4FD4"/>
    <w:rsid w:val="001C1842"/>
    <w:rsid w:val="001C3623"/>
    <w:rsid w:val="001D6A5E"/>
    <w:rsid w:val="001E0893"/>
    <w:rsid w:val="001E20A0"/>
    <w:rsid w:val="001E64E3"/>
    <w:rsid w:val="001F2D75"/>
    <w:rsid w:val="001F464B"/>
    <w:rsid w:val="001F46D9"/>
    <w:rsid w:val="00201758"/>
    <w:rsid w:val="00201E29"/>
    <w:rsid w:val="002058B7"/>
    <w:rsid w:val="00206AB2"/>
    <w:rsid w:val="00213C24"/>
    <w:rsid w:val="00213FA8"/>
    <w:rsid w:val="002145C5"/>
    <w:rsid w:val="00220A50"/>
    <w:rsid w:val="00225971"/>
    <w:rsid w:val="00232717"/>
    <w:rsid w:val="00233D3F"/>
    <w:rsid w:val="00235C08"/>
    <w:rsid w:val="0023635F"/>
    <w:rsid w:val="00242FBC"/>
    <w:rsid w:val="00245DF6"/>
    <w:rsid w:val="00246B1F"/>
    <w:rsid w:val="00251598"/>
    <w:rsid w:val="00251985"/>
    <w:rsid w:val="00251C19"/>
    <w:rsid w:val="00252D52"/>
    <w:rsid w:val="00253F3E"/>
    <w:rsid w:val="00254634"/>
    <w:rsid w:val="00264688"/>
    <w:rsid w:val="00264AAF"/>
    <w:rsid w:val="00264FB6"/>
    <w:rsid w:val="00265CFF"/>
    <w:rsid w:val="0026658A"/>
    <w:rsid w:val="00272CED"/>
    <w:rsid w:val="002733DA"/>
    <w:rsid w:val="00275D35"/>
    <w:rsid w:val="00276617"/>
    <w:rsid w:val="00276BEF"/>
    <w:rsid w:val="00277F0E"/>
    <w:rsid w:val="00285F22"/>
    <w:rsid w:val="00292D8F"/>
    <w:rsid w:val="00292E9D"/>
    <w:rsid w:val="00293A46"/>
    <w:rsid w:val="002951FB"/>
    <w:rsid w:val="002A036C"/>
    <w:rsid w:val="002A1FED"/>
    <w:rsid w:val="002A2589"/>
    <w:rsid w:val="002A4308"/>
    <w:rsid w:val="002A554B"/>
    <w:rsid w:val="002A6C24"/>
    <w:rsid w:val="002B053F"/>
    <w:rsid w:val="002B56B2"/>
    <w:rsid w:val="002C0485"/>
    <w:rsid w:val="002C0502"/>
    <w:rsid w:val="002C1457"/>
    <w:rsid w:val="002C1958"/>
    <w:rsid w:val="002C37E8"/>
    <w:rsid w:val="002C45C9"/>
    <w:rsid w:val="002D01BA"/>
    <w:rsid w:val="002D0346"/>
    <w:rsid w:val="002D1657"/>
    <w:rsid w:val="002D22B1"/>
    <w:rsid w:val="002D77E3"/>
    <w:rsid w:val="002D7B31"/>
    <w:rsid w:val="002D7F74"/>
    <w:rsid w:val="002E0568"/>
    <w:rsid w:val="002E10CD"/>
    <w:rsid w:val="002E1CDC"/>
    <w:rsid w:val="002E35FB"/>
    <w:rsid w:val="002E4FA6"/>
    <w:rsid w:val="002E6247"/>
    <w:rsid w:val="002F064A"/>
    <w:rsid w:val="002F150B"/>
    <w:rsid w:val="002F1F53"/>
    <w:rsid w:val="002F4BA0"/>
    <w:rsid w:val="002F6F55"/>
    <w:rsid w:val="00300C56"/>
    <w:rsid w:val="0031030C"/>
    <w:rsid w:val="00310984"/>
    <w:rsid w:val="00314259"/>
    <w:rsid w:val="00315B19"/>
    <w:rsid w:val="003225CE"/>
    <w:rsid w:val="00322800"/>
    <w:rsid w:val="003276F4"/>
    <w:rsid w:val="00331EE4"/>
    <w:rsid w:val="003369AD"/>
    <w:rsid w:val="003412EC"/>
    <w:rsid w:val="00342E91"/>
    <w:rsid w:val="00344577"/>
    <w:rsid w:val="0034611F"/>
    <w:rsid w:val="00352DD4"/>
    <w:rsid w:val="00357DC7"/>
    <w:rsid w:val="00366B62"/>
    <w:rsid w:val="003769B1"/>
    <w:rsid w:val="00376D64"/>
    <w:rsid w:val="0038134F"/>
    <w:rsid w:val="00386543"/>
    <w:rsid w:val="00390184"/>
    <w:rsid w:val="00390290"/>
    <w:rsid w:val="00390BDE"/>
    <w:rsid w:val="00395032"/>
    <w:rsid w:val="00396229"/>
    <w:rsid w:val="00396D2A"/>
    <w:rsid w:val="003A2552"/>
    <w:rsid w:val="003A4F34"/>
    <w:rsid w:val="003A744E"/>
    <w:rsid w:val="003B797A"/>
    <w:rsid w:val="003C0678"/>
    <w:rsid w:val="003C2247"/>
    <w:rsid w:val="003C241E"/>
    <w:rsid w:val="003C4B2D"/>
    <w:rsid w:val="003C5A4E"/>
    <w:rsid w:val="003D1BF9"/>
    <w:rsid w:val="003D24F9"/>
    <w:rsid w:val="003D377E"/>
    <w:rsid w:val="003D4BA6"/>
    <w:rsid w:val="003D5453"/>
    <w:rsid w:val="003D5F65"/>
    <w:rsid w:val="003D6D12"/>
    <w:rsid w:val="003E0C7E"/>
    <w:rsid w:val="003E32D4"/>
    <w:rsid w:val="003E4DFC"/>
    <w:rsid w:val="003F28D3"/>
    <w:rsid w:val="003F2FB3"/>
    <w:rsid w:val="003F3316"/>
    <w:rsid w:val="003F454C"/>
    <w:rsid w:val="0040325D"/>
    <w:rsid w:val="00412526"/>
    <w:rsid w:val="0041506C"/>
    <w:rsid w:val="004218ED"/>
    <w:rsid w:val="00423456"/>
    <w:rsid w:val="00423701"/>
    <w:rsid w:val="00423735"/>
    <w:rsid w:val="00427485"/>
    <w:rsid w:val="004318B9"/>
    <w:rsid w:val="00432380"/>
    <w:rsid w:val="00436DEC"/>
    <w:rsid w:val="0043762A"/>
    <w:rsid w:val="004406F7"/>
    <w:rsid w:val="00440C6C"/>
    <w:rsid w:val="00442C65"/>
    <w:rsid w:val="00443C86"/>
    <w:rsid w:val="00450BBF"/>
    <w:rsid w:val="00450BF2"/>
    <w:rsid w:val="00450E62"/>
    <w:rsid w:val="004553FB"/>
    <w:rsid w:val="004618D0"/>
    <w:rsid w:val="00462CA2"/>
    <w:rsid w:val="004678DA"/>
    <w:rsid w:val="00467ABB"/>
    <w:rsid w:val="0047076A"/>
    <w:rsid w:val="00472BCA"/>
    <w:rsid w:val="00476E84"/>
    <w:rsid w:val="00483D49"/>
    <w:rsid w:val="00484C90"/>
    <w:rsid w:val="00484ECA"/>
    <w:rsid w:val="004855C3"/>
    <w:rsid w:val="004857D5"/>
    <w:rsid w:val="00486174"/>
    <w:rsid w:val="004865A0"/>
    <w:rsid w:val="00486D53"/>
    <w:rsid w:val="00487D02"/>
    <w:rsid w:val="00490F4F"/>
    <w:rsid w:val="00491484"/>
    <w:rsid w:val="00491BD3"/>
    <w:rsid w:val="00494621"/>
    <w:rsid w:val="004951FC"/>
    <w:rsid w:val="00495DAA"/>
    <w:rsid w:val="0049654B"/>
    <w:rsid w:val="00497003"/>
    <w:rsid w:val="00497ABD"/>
    <w:rsid w:val="004A14B1"/>
    <w:rsid w:val="004A2A5B"/>
    <w:rsid w:val="004A4BC6"/>
    <w:rsid w:val="004A704A"/>
    <w:rsid w:val="004A7902"/>
    <w:rsid w:val="004B0464"/>
    <w:rsid w:val="004B0654"/>
    <w:rsid w:val="004B0D2B"/>
    <w:rsid w:val="004B1329"/>
    <w:rsid w:val="004B1B38"/>
    <w:rsid w:val="004B2532"/>
    <w:rsid w:val="004B4660"/>
    <w:rsid w:val="004B4F1E"/>
    <w:rsid w:val="004B65B7"/>
    <w:rsid w:val="004B6D4B"/>
    <w:rsid w:val="004C0312"/>
    <w:rsid w:val="004C1110"/>
    <w:rsid w:val="004C7274"/>
    <w:rsid w:val="004C7469"/>
    <w:rsid w:val="004C76C4"/>
    <w:rsid w:val="004D1654"/>
    <w:rsid w:val="004D2008"/>
    <w:rsid w:val="004D4CE3"/>
    <w:rsid w:val="004E3609"/>
    <w:rsid w:val="004E3915"/>
    <w:rsid w:val="004E7C08"/>
    <w:rsid w:val="004F1BB9"/>
    <w:rsid w:val="004F3A8F"/>
    <w:rsid w:val="005016C5"/>
    <w:rsid w:val="00505171"/>
    <w:rsid w:val="00506F1F"/>
    <w:rsid w:val="00510290"/>
    <w:rsid w:val="005102D1"/>
    <w:rsid w:val="00510319"/>
    <w:rsid w:val="00512848"/>
    <w:rsid w:val="00513809"/>
    <w:rsid w:val="005223B1"/>
    <w:rsid w:val="00527875"/>
    <w:rsid w:val="0053140F"/>
    <w:rsid w:val="00532C5F"/>
    <w:rsid w:val="00533B9E"/>
    <w:rsid w:val="00536B20"/>
    <w:rsid w:val="0054453B"/>
    <w:rsid w:val="00547296"/>
    <w:rsid w:val="00553717"/>
    <w:rsid w:val="00555FE0"/>
    <w:rsid w:val="00556996"/>
    <w:rsid w:val="00562044"/>
    <w:rsid w:val="005623DF"/>
    <w:rsid w:val="00563493"/>
    <w:rsid w:val="005654C3"/>
    <w:rsid w:val="00566A3D"/>
    <w:rsid w:val="00570758"/>
    <w:rsid w:val="00570F57"/>
    <w:rsid w:val="00570FE7"/>
    <w:rsid w:val="00571F29"/>
    <w:rsid w:val="0057557D"/>
    <w:rsid w:val="00575FC4"/>
    <w:rsid w:val="00576C9F"/>
    <w:rsid w:val="005804E1"/>
    <w:rsid w:val="0058082E"/>
    <w:rsid w:val="00580ACF"/>
    <w:rsid w:val="005840DE"/>
    <w:rsid w:val="00586570"/>
    <w:rsid w:val="00590659"/>
    <w:rsid w:val="00592C8B"/>
    <w:rsid w:val="0059403E"/>
    <w:rsid w:val="00595AE4"/>
    <w:rsid w:val="0059752F"/>
    <w:rsid w:val="005A17C0"/>
    <w:rsid w:val="005B2B18"/>
    <w:rsid w:val="005B433C"/>
    <w:rsid w:val="005B49EF"/>
    <w:rsid w:val="005B60AD"/>
    <w:rsid w:val="005C040C"/>
    <w:rsid w:val="005C514A"/>
    <w:rsid w:val="005C6B06"/>
    <w:rsid w:val="005D592C"/>
    <w:rsid w:val="005D728F"/>
    <w:rsid w:val="005E62E4"/>
    <w:rsid w:val="005E728F"/>
    <w:rsid w:val="005E7FD4"/>
    <w:rsid w:val="005F114D"/>
    <w:rsid w:val="00602049"/>
    <w:rsid w:val="0060651C"/>
    <w:rsid w:val="00607429"/>
    <w:rsid w:val="00610A1A"/>
    <w:rsid w:val="00611A64"/>
    <w:rsid w:val="00611BE4"/>
    <w:rsid w:val="00615F68"/>
    <w:rsid w:val="00620046"/>
    <w:rsid w:val="00621100"/>
    <w:rsid w:val="00625FFE"/>
    <w:rsid w:val="006272CB"/>
    <w:rsid w:val="00632C89"/>
    <w:rsid w:val="00637956"/>
    <w:rsid w:val="00641323"/>
    <w:rsid w:val="006417A6"/>
    <w:rsid w:val="00650A6B"/>
    <w:rsid w:val="00650FA0"/>
    <w:rsid w:val="00654393"/>
    <w:rsid w:val="00655065"/>
    <w:rsid w:val="0065683E"/>
    <w:rsid w:val="006570D7"/>
    <w:rsid w:val="00660F48"/>
    <w:rsid w:val="00663E96"/>
    <w:rsid w:val="0066407C"/>
    <w:rsid w:val="00667713"/>
    <w:rsid w:val="00667D85"/>
    <w:rsid w:val="006850BC"/>
    <w:rsid w:val="0068608C"/>
    <w:rsid w:val="006870B0"/>
    <w:rsid w:val="006875D3"/>
    <w:rsid w:val="00690A0F"/>
    <w:rsid w:val="00692882"/>
    <w:rsid w:val="006952B2"/>
    <w:rsid w:val="0069546F"/>
    <w:rsid w:val="0069592B"/>
    <w:rsid w:val="006959AE"/>
    <w:rsid w:val="00696707"/>
    <w:rsid w:val="006A1F16"/>
    <w:rsid w:val="006A3169"/>
    <w:rsid w:val="006A4D2A"/>
    <w:rsid w:val="006A5DCE"/>
    <w:rsid w:val="006A6174"/>
    <w:rsid w:val="006A7E66"/>
    <w:rsid w:val="006C04C6"/>
    <w:rsid w:val="006C20DE"/>
    <w:rsid w:val="006C4825"/>
    <w:rsid w:val="006C654A"/>
    <w:rsid w:val="006D38D0"/>
    <w:rsid w:val="006D5020"/>
    <w:rsid w:val="006E5AC4"/>
    <w:rsid w:val="006E5F6C"/>
    <w:rsid w:val="006E63CE"/>
    <w:rsid w:val="006F0C1B"/>
    <w:rsid w:val="006F1189"/>
    <w:rsid w:val="006F1B93"/>
    <w:rsid w:val="006F1CA3"/>
    <w:rsid w:val="006F1E3E"/>
    <w:rsid w:val="006F2375"/>
    <w:rsid w:val="006F32E8"/>
    <w:rsid w:val="006F5341"/>
    <w:rsid w:val="006F7165"/>
    <w:rsid w:val="007009E6"/>
    <w:rsid w:val="00703841"/>
    <w:rsid w:val="00703F59"/>
    <w:rsid w:val="00704BA0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353CE"/>
    <w:rsid w:val="00743CF7"/>
    <w:rsid w:val="007472A4"/>
    <w:rsid w:val="0075138F"/>
    <w:rsid w:val="00752836"/>
    <w:rsid w:val="007528A0"/>
    <w:rsid w:val="00757B41"/>
    <w:rsid w:val="00760CC6"/>
    <w:rsid w:val="0076240F"/>
    <w:rsid w:val="007671FA"/>
    <w:rsid w:val="00770AB9"/>
    <w:rsid w:val="00772C4B"/>
    <w:rsid w:val="00777F27"/>
    <w:rsid w:val="00782CB6"/>
    <w:rsid w:val="007877E2"/>
    <w:rsid w:val="007912F5"/>
    <w:rsid w:val="007920B4"/>
    <w:rsid w:val="0079226C"/>
    <w:rsid w:val="007A2693"/>
    <w:rsid w:val="007A2E44"/>
    <w:rsid w:val="007A4123"/>
    <w:rsid w:val="007A435D"/>
    <w:rsid w:val="007B0C47"/>
    <w:rsid w:val="007C5BC7"/>
    <w:rsid w:val="007D2189"/>
    <w:rsid w:val="007D2809"/>
    <w:rsid w:val="007E04AE"/>
    <w:rsid w:val="007E1BB9"/>
    <w:rsid w:val="007E38B1"/>
    <w:rsid w:val="007E5895"/>
    <w:rsid w:val="007E63FF"/>
    <w:rsid w:val="007E6DA4"/>
    <w:rsid w:val="007F0F45"/>
    <w:rsid w:val="00800856"/>
    <w:rsid w:val="008016F5"/>
    <w:rsid w:val="00803F05"/>
    <w:rsid w:val="008051DF"/>
    <w:rsid w:val="008070BF"/>
    <w:rsid w:val="00813569"/>
    <w:rsid w:val="00814595"/>
    <w:rsid w:val="00817389"/>
    <w:rsid w:val="00820667"/>
    <w:rsid w:val="00823A88"/>
    <w:rsid w:val="00823E67"/>
    <w:rsid w:val="00824E2C"/>
    <w:rsid w:val="008266DB"/>
    <w:rsid w:val="008334EC"/>
    <w:rsid w:val="00835D3B"/>
    <w:rsid w:val="008418BF"/>
    <w:rsid w:val="00842AC5"/>
    <w:rsid w:val="00844B3A"/>
    <w:rsid w:val="00846071"/>
    <w:rsid w:val="008464DE"/>
    <w:rsid w:val="00850B36"/>
    <w:rsid w:val="008520B3"/>
    <w:rsid w:val="008522FC"/>
    <w:rsid w:val="008552A4"/>
    <w:rsid w:val="0085652C"/>
    <w:rsid w:val="008631FB"/>
    <w:rsid w:val="0086433F"/>
    <w:rsid w:val="00864EEC"/>
    <w:rsid w:val="00866D29"/>
    <w:rsid w:val="00871B37"/>
    <w:rsid w:val="00874EEA"/>
    <w:rsid w:val="00877EB6"/>
    <w:rsid w:val="008810D0"/>
    <w:rsid w:val="0088181A"/>
    <w:rsid w:val="0088316D"/>
    <w:rsid w:val="00885B00"/>
    <w:rsid w:val="00885D2A"/>
    <w:rsid w:val="00887CF2"/>
    <w:rsid w:val="00891CF2"/>
    <w:rsid w:val="00893E7A"/>
    <w:rsid w:val="008977BB"/>
    <w:rsid w:val="008A1858"/>
    <w:rsid w:val="008A7A35"/>
    <w:rsid w:val="008B0523"/>
    <w:rsid w:val="008B3408"/>
    <w:rsid w:val="008B4397"/>
    <w:rsid w:val="008B57E7"/>
    <w:rsid w:val="008B623B"/>
    <w:rsid w:val="008C2806"/>
    <w:rsid w:val="008C2B0E"/>
    <w:rsid w:val="008C394B"/>
    <w:rsid w:val="008D0181"/>
    <w:rsid w:val="008D579F"/>
    <w:rsid w:val="008E2841"/>
    <w:rsid w:val="008E3284"/>
    <w:rsid w:val="008E6209"/>
    <w:rsid w:val="008E7216"/>
    <w:rsid w:val="008F3045"/>
    <w:rsid w:val="008F4514"/>
    <w:rsid w:val="008F69EC"/>
    <w:rsid w:val="00900B10"/>
    <w:rsid w:val="00903B8B"/>
    <w:rsid w:val="00903B93"/>
    <w:rsid w:val="00904CF1"/>
    <w:rsid w:val="00904D71"/>
    <w:rsid w:val="00914908"/>
    <w:rsid w:val="009237AA"/>
    <w:rsid w:val="00927661"/>
    <w:rsid w:val="00930CC1"/>
    <w:rsid w:val="00930EEE"/>
    <w:rsid w:val="00934601"/>
    <w:rsid w:val="00934F9B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41DE"/>
    <w:rsid w:val="00985145"/>
    <w:rsid w:val="00985791"/>
    <w:rsid w:val="0098753B"/>
    <w:rsid w:val="00987A32"/>
    <w:rsid w:val="00990BEB"/>
    <w:rsid w:val="009938BD"/>
    <w:rsid w:val="00995FF1"/>
    <w:rsid w:val="009A1973"/>
    <w:rsid w:val="009A213D"/>
    <w:rsid w:val="009A4A2E"/>
    <w:rsid w:val="009B07E2"/>
    <w:rsid w:val="009B13FA"/>
    <w:rsid w:val="009B1C42"/>
    <w:rsid w:val="009B49F9"/>
    <w:rsid w:val="009B528E"/>
    <w:rsid w:val="009C0D9B"/>
    <w:rsid w:val="009C4716"/>
    <w:rsid w:val="009D047F"/>
    <w:rsid w:val="009D120A"/>
    <w:rsid w:val="009D15DC"/>
    <w:rsid w:val="009D7F57"/>
    <w:rsid w:val="009E2214"/>
    <w:rsid w:val="009E3456"/>
    <w:rsid w:val="009E5541"/>
    <w:rsid w:val="009E6C73"/>
    <w:rsid w:val="009E772C"/>
    <w:rsid w:val="009F0E1E"/>
    <w:rsid w:val="009F2846"/>
    <w:rsid w:val="00A061BB"/>
    <w:rsid w:val="00A074F0"/>
    <w:rsid w:val="00A11736"/>
    <w:rsid w:val="00A11867"/>
    <w:rsid w:val="00A15951"/>
    <w:rsid w:val="00A16B87"/>
    <w:rsid w:val="00A16E52"/>
    <w:rsid w:val="00A17C50"/>
    <w:rsid w:val="00A332F9"/>
    <w:rsid w:val="00A3599A"/>
    <w:rsid w:val="00A37334"/>
    <w:rsid w:val="00A46602"/>
    <w:rsid w:val="00A46DE2"/>
    <w:rsid w:val="00A54C06"/>
    <w:rsid w:val="00A567F1"/>
    <w:rsid w:val="00A56F28"/>
    <w:rsid w:val="00A60DFB"/>
    <w:rsid w:val="00A61F4F"/>
    <w:rsid w:val="00A65AFF"/>
    <w:rsid w:val="00A6605F"/>
    <w:rsid w:val="00A670D6"/>
    <w:rsid w:val="00A768A7"/>
    <w:rsid w:val="00A773F4"/>
    <w:rsid w:val="00A83504"/>
    <w:rsid w:val="00A841F3"/>
    <w:rsid w:val="00A860CB"/>
    <w:rsid w:val="00A92DF8"/>
    <w:rsid w:val="00A94275"/>
    <w:rsid w:val="00A96755"/>
    <w:rsid w:val="00AA6900"/>
    <w:rsid w:val="00AB03A8"/>
    <w:rsid w:val="00AB35CB"/>
    <w:rsid w:val="00AB4D82"/>
    <w:rsid w:val="00AC2059"/>
    <w:rsid w:val="00AC45F2"/>
    <w:rsid w:val="00AC56AB"/>
    <w:rsid w:val="00AC6034"/>
    <w:rsid w:val="00AC6586"/>
    <w:rsid w:val="00AD2565"/>
    <w:rsid w:val="00AD68CB"/>
    <w:rsid w:val="00AE0835"/>
    <w:rsid w:val="00AE18B8"/>
    <w:rsid w:val="00AE35AA"/>
    <w:rsid w:val="00AE5DC2"/>
    <w:rsid w:val="00AF5A05"/>
    <w:rsid w:val="00AF6DAD"/>
    <w:rsid w:val="00B12C9D"/>
    <w:rsid w:val="00B1663D"/>
    <w:rsid w:val="00B25A77"/>
    <w:rsid w:val="00B26DE8"/>
    <w:rsid w:val="00B32489"/>
    <w:rsid w:val="00B33433"/>
    <w:rsid w:val="00B33A4F"/>
    <w:rsid w:val="00B348DF"/>
    <w:rsid w:val="00B40E46"/>
    <w:rsid w:val="00B42659"/>
    <w:rsid w:val="00B43BC3"/>
    <w:rsid w:val="00B45337"/>
    <w:rsid w:val="00B45831"/>
    <w:rsid w:val="00B52640"/>
    <w:rsid w:val="00B5728F"/>
    <w:rsid w:val="00B71CB8"/>
    <w:rsid w:val="00B72B70"/>
    <w:rsid w:val="00B76828"/>
    <w:rsid w:val="00B80BCC"/>
    <w:rsid w:val="00B82E99"/>
    <w:rsid w:val="00B977EA"/>
    <w:rsid w:val="00BA03F9"/>
    <w:rsid w:val="00BA0556"/>
    <w:rsid w:val="00BA1515"/>
    <w:rsid w:val="00BA75F0"/>
    <w:rsid w:val="00BA7E5A"/>
    <w:rsid w:val="00BB0163"/>
    <w:rsid w:val="00BC0123"/>
    <w:rsid w:val="00BC0B3E"/>
    <w:rsid w:val="00BC39DE"/>
    <w:rsid w:val="00BC691C"/>
    <w:rsid w:val="00BD4150"/>
    <w:rsid w:val="00BD49C8"/>
    <w:rsid w:val="00BD4BA3"/>
    <w:rsid w:val="00BD6034"/>
    <w:rsid w:val="00BE03FD"/>
    <w:rsid w:val="00BE23EB"/>
    <w:rsid w:val="00BE2C6E"/>
    <w:rsid w:val="00BE4A03"/>
    <w:rsid w:val="00BE4E8A"/>
    <w:rsid w:val="00BF14B6"/>
    <w:rsid w:val="00BF1B42"/>
    <w:rsid w:val="00BF296C"/>
    <w:rsid w:val="00BF2D4C"/>
    <w:rsid w:val="00BF5AAF"/>
    <w:rsid w:val="00C02D4D"/>
    <w:rsid w:val="00C06114"/>
    <w:rsid w:val="00C078BA"/>
    <w:rsid w:val="00C15195"/>
    <w:rsid w:val="00C171BA"/>
    <w:rsid w:val="00C200FD"/>
    <w:rsid w:val="00C205AD"/>
    <w:rsid w:val="00C2066B"/>
    <w:rsid w:val="00C22855"/>
    <w:rsid w:val="00C25013"/>
    <w:rsid w:val="00C347E5"/>
    <w:rsid w:val="00C34DB7"/>
    <w:rsid w:val="00C410CD"/>
    <w:rsid w:val="00C43105"/>
    <w:rsid w:val="00C43EF1"/>
    <w:rsid w:val="00C44C44"/>
    <w:rsid w:val="00C46BCE"/>
    <w:rsid w:val="00C53044"/>
    <w:rsid w:val="00C56F92"/>
    <w:rsid w:val="00C62CB0"/>
    <w:rsid w:val="00C63C4F"/>
    <w:rsid w:val="00C64E84"/>
    <w:rsid w:val="00C67725"/>
    <w:rsid w:val="00C75569"/>
    <w:rsid w:val="00C75BD3"/>
    <w:rsid w:val="00C76CC8"/>
    <w:rsid w:val="00C76E98"/>
    <w:rsid w:val="00C84CE9"/>
    <w:rsid w:val="00C866C1"/>
    <w:rsid w:val="00C90954"/>
    <w:rsid w:val="00C94225"/>
    <w:rsid w:val="00C9436E"/>
    <w:rsid w:val="00C954E4"/>
    <w:rsid w:val="00C95CD3"/>
    <w:rsid w:val="00CA35B4"/>
    <w:rsid w:val="00CA3D34"/>
    <w:rsid w:val="00CA4747"/>
    <w:rsid w:val="00CA797A"/>
    <w:rsid w:val="00CB2543"/>
    <w:rsid w:val="00CB5159"/>
    <w:rsid w:val="00CB6588"/>
    <w:rsid w:val="00CB7954"/>
    <w:rsid w:val="00CC5798"/>
    <w:rsid w:val="00CC64A3"/>
    <w:rsid w:val="00CD3C4D"/>
    <w:rsid w:val="00CE7258"/>
    <w:rsid w:val="00CE79F8"/>
    <w:rsid w:val="00CF3615"/>
    <w:rsid w:val="00CF39D1"/>
    <w:rsid w:val="00CF516D"/>
    <w:rsid w:val="00CF5A21"/>
    <w:rsid w:val="00CF68B8"/>
    <w:rsid w:val="00CF7E97"/>
    <w:rsid w:val="00D03C63"/>
    <w:rsid w:val="00D058AB"/>
    <w:rsid w:val="00D07062"/>
    <w:rsid w:val="00D11F07"/>
    <w:rsid w:val="00D13832"/>
    <w:rsid w:val="00D15298"/>
    <w:rsid w:val="00D20CE9"/>
    <w:rsid w:val="00D21122"/>
    <w:rsid w:val="00D21BDE"/>
    <w:rsid w:val="00D234B3"/>
    <w:rsid w:val="00D243E8"/>
    <w:rsid w:val="00D24E8C"/>
    <w:rsid w:val="00D2582C"/>
    <w:rsid w:val="00D314F4"/>
    <w:rsid w:val="00D324B6"/>
    <w:rsid w:val="00D336A4"/>
    <w:rsid w:val="00D41237"/>
    <w:rsid w:val="00D45BD2"/>
    <w:rsid w:val="00D46BED"/>
    <w:rsid w:val="00D54152"/>
    <w:rsid w:val="00D603CD"/>
    <w:rsid w:val="00D63A76"/>
    <w:rsid w:val="00D65165"/>
    <w:rsid w:val="00D72A21"/>
    <w:rsid w:val="00D74E51"/>
    <w:rsid w:val="00D77F08"/>
    <w:rsid w:val="00D83840"/>
    <w:rsid w:val="00D84C78"/>
    <w:rsid w:val="00D85FBF"/>
    <w:rsid w:val="00D872D1"/>
    <w:rsid w:val="00D91A0B"/>
    <w:rsid w:val="00D922AF"/>
    <w:rsid w:val="00D96B8B"/>
    <w:rsid w:val="00DA0B19"/>
    <w:rsid w:val="00DA1B06"/>
    <w:rsid w:val="00DA3AA2"/>
    <w:rsid w:val="00DA77E4"/>
    <w:rsid w:val="00DB3726"/>
    <w:rsid w:val="00DB539B"/>
    <w:rsid w:val="00DB5D28"/>
    <w:rsid w:val="00DB6BF2"/>
    <w:rsid w:val="00DC177F"/>
    <w:rsid w:val="00DC2328"/>
    <w:rsid w:val="00DC584E"/>
    <w:rsid w:val="00DC74A6"/>
    <w:rsid w:val="00DC7EC6"/>
    <w:rsid w:val="00DD291D"/>
    <w:rsid w:val="00DD32F3"/>
    <w:rsid w:val="00DD37B3"/>
    <w:rsid w:val="00DD4626"/>
    <w:rsid w:val="00DD5E10"/>
    <w:rsid w:val="00DD68EE"/>
    <w:rsid w:val="00DF1446"/>
    <w:rsid w:val="00DF7A8E"/>
    <w:rsid w:val="00E028E9"/>
    <w:rsid w:val="00E049C0"/>
    <w:rsid w:val="00E06048"/>
    <w:rsid w:val="00E13112"/>
    <w:rsid w:val="00E16E79"/>
    <w:rsid w:val="00E21417"/>
    <w:rsid w:val="00E242BD"/>
    <w:rsid w:val="00E27154"/>
    <w:rsid w:val="00E27FD9"/>
    <w:rsid w:val="00E3013E"/>
    <w:rsid w:val="00E30762"/>
    <w:rsid w:val="00E363A3"/>
    <w:rsid w:val="00E36768"/>
    <w:rsid w:val="00E41068"/>
    <w:rsid w:val="00E5440F"/>
    <w:rsid w:val="00E633DC"/>
    <w:rsid w:val="00E6404E"/>
    <w:rsid w:val="00E71B21"/>
    <w:rsid w:val="00E72AEF"/>
    <w:rsid w:val="00E7336A"/>
    <w:rsid w:val="00E81FB8"/>
    <w:rsid w:val="00E842C0"/>
    <w:rsid w:val="00E85B6F"/>
    <w:rsid w:val="00E933D4"/>
    <w:rsid w:val="00EA1ACF"/>
    <w:rsid w:val="00EA50D4"/>
    <w:rsid w:val="00EA58DD"/>
    <w:rsid w:val="00EA6F0D"/>
    <w:rsid w:val="00EB0467"/>
    <w:rsid w:val="00EB1FE7"/>
    <w:rsid w:val="00EC2051"/>
    <w:rsid w:val="00EC2814"/>
    <w:rsid w:val="00EC6518"/>
    <w:rsid w:val="00EC6E5C"/>
    <w:rsid w:val="00ED18E8"/>
    <w:rsid w:val="00ED3808"/>
    <w:rsid w:val="00ED3A0F"/>
    <w:rsid w:val="00ED544B"/>
    <w:rsid w:val="00EE125E"/>
    <w:rsid w:val="00EE40B1"/>
    <w:rsid w:val="00EE6422"/>
    <w:rsid w:val="00EF021C"/>
    <w:rsid w:val="00EF408F"/>
    <w:rsid w:val="00F00105"/>
    <w:rsid w:val="00F00D1C"/>
    <w:rsid w:val="00F12DD6"/>
    <w:rsid w:val="00F12EF6"/>
    <w:rsid w:val="00F1460E"/>
    <w:rsid w:val="00F220CC"/>
    <w:rsid w:val="00F22651"/>
    <w:rsid w:val="00F23084"/>
    <w:rsid w:val="00F243E3"/>
    <w:rsid w:val="00F25547"/>
    <w:rsid w:val="00F27372"/>
    <w:rsid w:val="00F323DD"/>
    <w:rsid w:val="00F334CF"/>
    <w:rsid w:val="00F33516"/>
    <w:rsid w:val="00F33D86"/>
    <w:rsid w:val="00F3414F"/>
    <w:rsid w:val="00F35CD1"/>
    <w:rsid w:val="00F3756F"/>
    <w:rsid w:val="00F408D5"/>
    <w:rsid w:val="00F447B0"/>
    <w:rsid w:val="00F45500"/>
    <w:rsid w:val="00F4704F"/>
    <w:rsid w:val="00F517C4"/>
    <w:rsid w:val="00F573BE"/>
    <w:rsid w:val="00F57558"/>
    <w:rsid w:val="00F63EF4"/>
    <w:rsid w:val="00F70824"/>
    <w:rsid w:val="00F711E3"/>
    <w:rsid w:val="00F72009"/>
    <w:rsid w:val="00F733E3"/>
    <w:rsid w:val="00F750BB"/>
    <w:rsid w:val="00F76655"/>
    <w:rsid w:val="00F77D6C"/>
    <w:rsid w:val="00F8122F"/>
    <w:rsid w:val="00F86582"/>
    <w:rsid w:val="00F877B7"/>
    <w:rsid w:val="00F926B3"/>
    <w:rsid w:val="00F932C8"/>
    <w:rsid w:val="00F9431D"/>
    <w:rsid w:val="00F97746"/>
    <w:rsid w:val="00F97F8B"/>
    <w:rsid w:val="00FA30C4"/>
    <w:rsid w:val="00FA363B"/>
    <w:rsid w:val="00FB182F"/>
    <w:rsid w:val="00FB3C82"/>
    <w:rsid w:val="00FB3D49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324B"/>
    <w:rsid w:val="00FE46B0"/>
    <w:rsid w:val="00FF17F9"/>
    <w:rsid w:val="00FF1C7A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F75C58-E7A2-4467-B194-C661F03E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90F4F"/>
    <w:pPr>
      <w:keepNext/>
      <w:keepLines/>
      <w:numPr>
        <w:numId w:val="1"/>
      </w:numPr>
      <w:adjustRightInd w:val="0"/>
      <w:spacing w:line="360" w:lineRule="auto"/>
      <w:outlineLvl w:val="0"/>
    </w:pPr>
    <w:rPr>
      <w:rFonts w:eastAsia="华文新魏"/>
      <w:b/>
      <w:bCs/>
      <w:sz w:val="32"/>
      <w:szCs w:val="28"/>
    </w:rPr>
  </w:style>
  <w:style w:type="paragraph" w:styleId="20">
    <w:name w:val="heading 2"/>
    <w:next w:val="a0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242FBC"/>
    <w:pPr>
      <w:shd w:val="clear" w:color="auto" w:fill="E6E6E6"/>
    </w:pPr>
    <w:rPr>
      <w:rFonts w:asciiTheme="minorEastAsia" w:hAnsiTheme="minorEastAsia"/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3E32D4"/>
    <w:pPr>
      <w:numPr>
        <w:numId w:val="5"/>
      </w:numPr>
      <w:spacing w:line="360" w:lineRule="auto"/>
    </w:pPr>
    <w:rPr>
      <w:kern w:val="2"/>
      <w:sz w:val="24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2D0346"/>
    <w:pPr>
      <w:keepNext/>
      <w:keepLines/>
      <w:pageBreakBefore/>
      <w:widowControl w:val="0"/>
      <w:numPr>
        <w:numId w:val="2"/>
      </w:numPr>
      <w:spacing w:before="120" w:after="120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490F4F"/>
    <w:pPr>
      <w:spacing w:beforeLines="20" w:before="62" w:afterLines="20" w:after="62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490F4F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oovee/IRDuin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C83D1-BF1D-4DE5-9CA2-1F91A1357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909</TotalTime>
  <Pages>5</Pages>
  <Words>560</Words>
  <Characters>3193</Characters>
  <Application>Microsoft Office Word</Application>
  <DocSecurity>0</DocSecurity>
  <Lines>26</Lines>
  <Paragraphs>7</Paragraphs>
  <ScaleCrop>false</ScaleCrop>
  <Company>ZLGMCU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卢伟聪</cp:lastModifiedBy>
  <cp:revision>304</cp:revision>
  <cp:lastPrinted>2012-10-23T03:11:00Z</cp:lastPrinted>
  <dcterms:created xsi:type="dcterms:W3CDTF">2013-03-25T13:36:00Z</dcterms:created>
  <dcterms:modified xsi:type="dcterms:W3CDTF">2014-07-06T06:57:00Z</dcterms:modified>
</cp:coreProperties>
</file>